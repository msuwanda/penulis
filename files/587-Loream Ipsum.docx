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47" w:rsidRPr="001D336B" w:rsidRDefault="00085F10" w:rsidP="001D336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</w:rPr>
        <w:t>Jhone Doe</w:t>
      </w:r>
    </w:p>
    <w:p w:rsidR="00F67347" w:rsidRPr="001D336B" w:rsidRDefault="00F67347" w:rsidP="001D336B">
      <w:pPr>
        <w:jc w:val="center"/>
        <w:rPr>
          <w:rFonts w:ascii="Times New Roman" w:hAnsi="Times New Roman"/>
          <w:b/>
        </w:rPr>
      </w:pPr>
    </w:p>
    <w:p w:rsidR="00F67347" w:rsidRPr="001D336B" w:rsidRDefault="00F67347" w:rsidP="001D336B">
      <w:pPr>
        <w:jc w:val="center"/>
        <w:rPr>
          <w:rFonts w:ascii="Times New Roman" w:hAnsi="Times New Roman"/>
          <w:b/>
        </w:rPr>
      </w:pPr>
    </w:p>
    <w:p w:rsidR="00F67347" w:rsidRPr="001D336B" w:rsidRDefault="00F67347" w:rsidP="001D336B">
      <w:pPr>
        <w:jc w:val="center"/>
        <w:rPr>
          <w:rFonts w:ascii="Times New Roman" w:hAnsi="Times New Roman"/>
          <w:b/>
        </w:rPr>
      </w:pPr>
    </w:p>
    <w:p w:rsidR="00F67347" w:rsidRPr="001D336B" w:rsidRDefault="00F67347" w:rsidP="001D336B">
      <w:pPr>
        <w:jc w:val="center"/>
        <w:rPr>
          <w:rFonts w:ascii="Times New Roman" w:hAnsi="Times New Roman"/>
          <w:b/>
        </w:rPr>
      </w:pPr>
    </w:p>
    <w:p w:rsidR="00DC2AE0" w:rsidRPr="001D336B" w:rsidRDefault="00DC2AE0" w:rsidP="001D336B">
      <w:pPr>
        <w:jc w:val="center"/>
        <w:rPr>
          <w:rFonts w:ascii="Times New Roman" w:hAnsi="Times New Roman"/>
          <w:b/>
        </w:rPr>
      </w:pPr>
    </w:p>
    <w:p w:rsidR="00616004" w:rsidRDefault="00616004" w:rsidP="001D336B">
      <w:pPr>
        <w:jc w:val="center"/>
        <w:rPr>
          <w:rFonts w:ascii="Times New Roman" w:hAnsi="Times New Roman"/>
          <w:b/>
          <w:sz w:val="52"/>
          <w:szCs w:val="52"/>
        </w:rPr>
      </w:pPr>
    </w:p>
    <w:p w:rsidR="00DC2AE0" w:rsidRPr="00745D99" w:rsidRDefault="00085F10" w:rsidP="00171A12">
      <w:pPr>
        <w:jc w:val="center"/>
        <w:rPr>
          <w:rFonts w:ascii="Calibri" w:hAnsi="Calibri" w:cs="Calibri"/>
        </w:rPr>
      </w:pPr>
      <w:r>
        <w:rPr>
          <w:rFonts w:ascii="Times New Roman" w:hAnsi="Times New Roman"/>
          <w:b/>
          <w:sz w:val="52"/>
          <w:szCs w:val="52"/>
        </w:rPr>
        <w:t>Loream Ipsum</w:t>
      </w:r>
    </w:p>
    <w:p w:rsidR="00DC2AE0" w:rsidRPr="00745D99" w:rsidRDefault="00DC2AE0" w:rsidP="00F67347">
      <w:pPr>
        <w:jc w:val="both"/>
        <w:rPr>
          <w:rFonts w:ascii="Calibri" w:hAnsi="Calibri" w:cs="Calibri"/>
        </w:rPr>
      </w:pPr>
    </w:p>
    <w:p w:rsidR="00DC2AE0" w:rsidRPr="00745D99" w:rsidRDefault="00DC2AE0" w:rsidP="00F67347">
      <w:pPr>
        <w:jc w:val="both"/>
        <w:rPr>
          <w:rFonts w:ascii="Calibri" w:hAnsi="Calibri" w:cs="Calibri"/>
        </w:rPr>
      </w:pPr>
    </w:p>
    <w:p w:rsidR="00365F21" w:rsidRPr="00745D99" w:rsidRDefault="00365F21" w:rsidP="00F67347">
      <w:pPr>
        <w:jc w:val="both"/>
        <w:rPr>
          <w:rFonts w:ascii="Calibri" w:hAnsi="Calibri" w:cs="Calibri"/>
        </w:rPr>
      </w:pPr>
    </w:p>
    <w:p w:rsidR="00365F21" w:rsidRPr="00745D99" w:rsidRDefault="00365F21" w:rsidP="00F67347">
      <w:pPr>
        <w:jc w:val="both"/>
        <w:rPr>
          <w:rFonts w:ascii="Calibri" w:hAnsi="Calibri" w:cs="Calibri"/>
        </w:rPr>
      </w:pPr>
    </w:p>
    <w:p w:rsidR="00365F21" w:rsidRPr="00745D99" w:rsidRDefault="00365F21" w:rsidP="00F67347">
      <w:pPr>
        <w:jc w:val="both"/>
        <w:rPr>
          <w:rFonts w:ascii="Calibri" w:hAnsi="Calibri" w:cs="Calibri"/>
        </w:rPr>
      </w:pPr>
    </w:p>
    <w:p w:rsidR="00BB055F" w:rsidRPr="00745D99" w:rsidRDefault="00BB055F" w:rsidP="00F67347">
      <w:pPr>
        <w:jc w:val="both"/>
        <w:rPr>
          <w:rFonts w:ascii="Calibri" w:hAnsi="Calibri" w:cs="Calibri"/>
        </w:rPr>
      </w:pPr>
    </w:p>
    <w:p w:rsidR="00167EF2" w:rsidRPr="00745D99" w:rsidRDefault="00167EF2" w:rsidP="003D0224">
      <w:pPr>
        <w:jc w:val="center"/>
        <w:rPr>
          <w:rFonts w:ascii="Calibri" w:hAnsi="Calibri" w:cs="Calibri"/>
        </w:rPr>
      </w:pPr>
    </w:p>
    <w:p w:rsidR="00167EF2" w:rsidRPr="00745D99" w:rsidRDefault="00167EF2" w:rsidP="00F67347">
      <w:pPr>
        <w:jc w:val="both"/>
        <w:rPr>
          <w:rFonts w:ascii="Calibri" w:hAnsi="Calibri" w:cs="Calibri"/>
        </w:rPr>
      </w:pPr>
    </w:p>
    <w:p w:rsidR="001409FA" w:rsidRPr="00745D99" w:rsidRDefault="001409FA" w:rsidP="00F67347">
      <w:pPr>
        <w:jc w:val="both"/>
        <w:rPr>
          <w:rFonts w:ascii="Calibri" w:hAnsi="Calibri" w:cs="Calibri"/>
        </w:rPr>
      </w:pPr>
    </w:p>
    <w:p w:rsidR="001409FA" w:rsidRPr="00745D99" w:rsidRDefault="001409FA" w:rsidP="00F67347">
      <w:pPr>
        <w:jc w:val="both"/>
        <w:rPr>
          <w:rFonts w:ascii="Calibri" w:hAnsi="Calibri" w:cs="Calibri"/>
        </w:rPr>
      </w:pPr>
    </w:p>
    <w:p w:rsidR="005B22C6" w:rsidRPr="00745D99" w:rsidRDefault="005B22C6" w:rsidP="00F67347">
      <w:pPr>
        <w:jc w:val="both"/>
        <w:rPr>
          <w:rFonts w:ascii="Calibri" w:hAnsi="Calibri" w:cs="Calibri"/>
        </w:rPr>
      </w:pPr>
    </w:p>
    <w:p w:rsidR="00FB2A0F" w:rsidRPr="00745D99" w:rsidRDefault="009C0A28" w:rsidP="00F67347">
      <w:pPr>
        <w:jc w:val="both"/>
        <w:rPr>
          <w:rFonts w:ascii="Calibri" w:hAnsi="Calibri" w:cs="Calibri"/>
        </w:rPr>
      </w:pPr>
      <w:r w:rsidRPr="00745D99">
        <w:rPr>
          <w:rFonts w:ascii="Calibri" w:hAnsi="Calibri" w:cs="Calibri"/>
        </w:rPr>
        <w:br w:type="page"/>
      </w:r>
    </w:p>
    <w:p w:rsidR="00CC5ADA" w:rsidRPr="00E24CA0" w:rsidRDefault="00085F10" w:rsidP="00F67347">
      <w:pPr>
        <w:jc w:val="center"/>
        <w:rPr>
          <w:rFonts w:ascii="Bookman Old Style" w:hAnsi="Bookman Old Style" w:cs="Calibri"/>
          <w:b/>
        </w:rPr>
      </w:pPr>
      <w:r w:rsidRPr="00E24CA0">
        <w:rPr>
          <w:rFonts w:ascii="Bookman Old Style" w:hAnsi="Bookman Old Style" w:cs="Calibr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2354580</wp:posOffset>
                </wp:positionV>
                <wp:extent cx="5006340" cy="291465"/>
                <wp:effectExtent l="0" t="0" r="0" b="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5006340" cy="2914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707F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" o:spid="_x0000_s1026" type="#_x0000_t34" style="position:absolute;margin-left:60.55pt;margin-top:185.4pt;width:394.2pt;height:22.95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"/>
            </w:pict>
          </mc:Fallback>
        </mc:AlternateContent>
      </w:r>
      <w:r w:rsidRPr="00E24CA0">
        <w:rPr>
          <w:rFonts w:ascii="Bookman Old Style" w:hAnsi="Bookman Old Style" w:cs="Calibr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-2179320</wp:posOffset>
                </wp:positionH>
                <wp:positionV relativeFrom="paragraph">
                  <wp:posOffset>2353310</wp:posOffset>
                </wp:positionV>
                <wp:extent cx="5006340" cy="291465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5006340" cy="2914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5D96C" id="AutoShape 4" o:spid="_x0000_s1026" type="#_x0000_t34" style="position:absolute;margin-left:-171.6pt;margin-top:185.3pt;width:394.2pt;height:22.95pt;rotation:-90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"/>
            </w:pict>
          </mc:Fallback>
        </mc:AlternateContent>
      </w:r>
      <w:r w:rsidRPr="00085F10">
        <w:t xml:space="preserve"> </w:t>
      </w:r>
      <w:r w:rsidRPr="00085F10">
        <w:rPr>
          <w:rFonts w:ascii="Bookman Old Style" w:hAnsi="Bookman Old Style" w:cs="Calibri"/>
          <w:b/>
        </w:rPr>
        <w:t>Loream Ipsum</w:t>
      </w:r>
    </w:p>
    <w:p w:rsidR="00CC5ADA" w:rsidRPr="00E24CA0" w:rsidRDefault="00CC5ADA" w:rsidP="00F67347">
      <w:pPr>
        <w:jc w:val="center"/>
        <w:rPr>
          <w:rFonts w:ascii="Bookman Old Style" w:hAnsi="Bookman Old Style" w:cs="Calibri"/>
        </w:rPr>
      </w:pPr>
    </w:p>
    <w:p w:rsidR="00BB055F" w:rsidRPr="00E24CA0" w:rsidRDefault="00BB055F" w:rsidP="00F67347">
      <w:pPr>
        <w:jc w:val="center"/>
        <w:rPr>
          <w:rFonts w:ascii="Bookman Old Style" w:hAnsi="Bookman Old Style" w:cs="Calibri"/>
        </w:rPr>
      </w:pPr>
      <w:r w:rsidRPr="00E24CA0">
        <w:rPr>
          <w:rFonts w:ascii="Bookman Old Style" w:hAnsi="Bookman Old Style" w:cs="Calibri"/>
        </w:rPr>
        <w:t xml:space="preserve">Penulis: </w:t>
      </w:r>
      <w:r w:rsidR="00085F10">
        <w:rPr>
          <w:rFonts w:ascii="Bookman Old Style" w:hAnsi="Bookman Old Style" w:cs="Calibri"/>
        </w:rPr>
        <w:t>Jhon Doe</w:t>
      </w:r>
    </w:p>
    <w:p w:rsidR="00BB055F" w:rsidRPr="00E24CA0" w:rsidRDefault="00BB055F" w:rsidP="00F67347">
      <w:pPr>
        <w:jc w:val="center"/>
        <w:rPr>
          <w:rFonts w:ascii="Bookman Old Style" w:hAnsi="Bookman Old Style" w:cs="Calibri"/>
        </w:rPr>
      </w:pPr>
      <w:r w:rsidRPr="00E24CA0">
        <w:rPr>
          <w:rFonts w:ascii="Bookman Old Style" w:hAnsi="Bookman Old Style" w:cs="Calibri"/>
        </w:rPr>
        <w:t xml:space="preserve">Editor: </w:t>
      </w:r>
      <w:r w:rsidR="00085F10" w:rsidRPr="00085F10">
        <w:rPr>
          <w:rFonts w:ascii="Bookman Old Style" w:hAnsi="Bookman Old Style" w:cs="Calibri"/>
        </w:rPr>
        <w:t>Richard Roe</w:t>
      </w:r>
    </w:p>
    <w:p w:rsidR="00BB055F" w:rsidRPr="00E24CA0" w:rsidRDefault="00BB055F" w:rsidP="00F67347">
      <w:pPr>
        <w:jc w:val="center"/>
        <w:rPr>
          <w:rFonts w:ascii="Bookman Old Style" w:hAnsi="Bookman Old Style" w:cs="Calibri"/>
        </w:rPr>
      </w:pPr>
      <w:r w:rsidRPr="00E24CA0">
        <w:rPr>
          <w:rFonts w:ascii="Bookman Old Style" w:hAnsi="Bookman Old Style" w:cs="Calibri"/>
        </w:rPr>
        <w:t xml:space="preserve">Tata Letak: </w:t>
      </w:r>
      <w:r w:rsidR="00085F10">
        <w:rPr>
          <w:rFonts w:ascii="Bookman Old Style" w:hAnsi="Bookman Old Style" w:cs="Calibri"/>
        </w:rPr>
        <w:t>Jane Doo</w:t>
      </w:r>
    </w:p>
    <w:p w:rsidR="00BB055F" w:rsidRPr="00E24CA0" w:rsidRDefault="00BB055F" w:rsidP="00F67347">
      <w:pPr>
        <w:jc w:val="center"/>
        <w:rPr>
          <w:rFonts w:ascii="Bookman Old Style" w:hAnsi="Bookman Old Style" w:cs="Calibri"/>
        </w:rPr>
      </w:pPr>
      <w:r w:rsidRPr="00E24CA0">
        <w:rPr>
          <w:rFonts w:ascii="Bookman Old Style" w:hAnsi="Bookman Old Style" w:cs="Calibri"/>
        </w:rPr>
        <w:t>Sampul:</w:t>
      </w:r>
      <w:r w:rsidR="00991E09" w:rsidRPr="00E24CA0">
        <w:rPr>
          <w:rFonts w:ascii="Bookman Old Style" w:hAnsi="Bookman Old Style" w:cs="Calibri"/>
        </w:rPr>
        <w:t xml:space="preserve"> </w:t>
      </w:r>
      <w:r w:rsidR="00085F10">
        <w:rPr>
          <w:rFonts w:ascii="Bookman Old Style" w:hAnsi="Bookman Old Style" w:cs="Calibri"/>
        </w:rPr>
        <w:t>Jane Doo</w:t>
      </w:r>
    </w:p>
    <w:p w:rsidR="001409FA" w:rsidRPr="00E24CA0" w:rsidRDefault="001409FA" w:rsidP="00F67347">
      <w:pPr>
        <w:jc w:val="center"/>
        <w:rPr>
          <w:rFonts w:ascii="Bookman Old Style" w:hAnsi="Bookman Old Style" w:cs="Calibri"/>
        </w:rPr>
      </w:pPr>
    </w:p>
    <w:p w:rsidR="000D23DF" w:rsidRPr="00E24CA0" w:rsidRDefault="000D23DF" w:rsidP="00F67347">
      <w:pPr>
        <w:jc w:val="center"/>
        <w:rPr>
          <w:rFonts w:ascii="Bookman Old Style" w:hAnsi="Bookman Old Style" w:cs="Calibri"/>
        </w:rPr>
      </w:pPr>
      <w:r w:rsidRPr="00E24CA0">
        <w:rPr>
          <w:rFonts w:ascii="Bookman Old Style" w:hAnsi="Bookman Old Style" w:cs="Calibri"/>
        </w:rPr>
        <w:t>Diterbitkan Oleh:</w:t>
      </w:r>
    </w:p>
    <w:p w:rsidR="00386340" w:rsidRPr="00E24CA0" w:rsidRDefault="00386340" w:rsidP="00F67347">
      <w:pPr>
        <w:jc w:val="center"/>
        <w:rPr>
          <w:rFonts w:ascii="Bookman Old Style" w:hAnsi="Bookman Old Style" w:cs="Calibri"/>
        </w:rPr>
      </w:pPr>
    </w:p>
    <w:p w:rsidR="000D23DF" w:rsidRPr="00E24CA0" w:rsidRDefault="000D23DF" w:rsidP="00F67347">
      <w:pPr>
        <w:jc w:val="center"/>
        <w:rPr>
          <w:rFonts w:ascii="Bookman Old Style" w:hAnsi="Bookman Old Style" w:cs="Calibri"/>
        </w:rPr>
      </w:pPr>
    </w:p>
    <w:p w:rsidR="00235665" w:rsidRPr="00E24CA0" w:rsidRDefault="00235665" w:rsidP="00F67347">
      <w:pPr>
        <w:jc w:val="center"/>
        <w:rPr>
          <w:rFonts w:ascii="Bookman Old Style" w:hAnsi="Bookman Old Style" w:cs="Calibri"/>
        </w:rPr>
      </w:pPr>
    </w:p>
    <w:p w:rsidR="00DC2AE0" w:rsidRPr="00745D99" w:rsidRDefault="00DC2AE0" w:rsidP="001738DA">
      <w:pPr>
        <w:ind w:firstLine="567"/>
        <w:jc w:val="both"/>
        <w:rPr>
          <w:rFonts w:ascii="Calibri" w:hAnsi="Calibri" w:cs="Calibri"/>
        </w:rPr>
      </w:pPr>
    </w:p>
    <w:p w:rsidR="00DC2AE0" w:rsidRPr="00745D99" w:rsidRDefault="00DC2AE0" w:rsidP="001738DA">
      <w:pPr>
        <w:ind w:firstLine="567"/>
        <w:jc w:val="both"/>
        <w:rPr>
          <w:rFonts w:ascii="Calibri" w:hAnsi="Calibri" w:cs="Calibri"/>
        </w:rPr>
      </w:pPr>
    </w:p>
    <w:p w:rsidR="001409FA" w:rsidRPr="00745D99" w:rsidRDefault="001409FA" w:rsidP="001738DA">
      <w:pPr>
        <w:ind w:firstLine="567"/>
        <w:jc w:val="both"/>
        <w:rPr>
          <w:rFonts w:ascii="Calibri" w:hAnsi="Calibri" w:cs="Calibri"/>
        </w:rPr>
      </w:pPr>
    </w:p>
    <w:p w:rsidR="00E15CD4" w:rsidRPr="00745D99" w:rsidRDefault="00E15CD4" w:rsidP="001738DA">
      <w:pPr>
        <w:ind w:firstLine="567"/>
        <w:jc w:val="both"/>
        <w:rPr>
          <w:rFonts w:ascii="Calibri" w:hAnsi="Calibri" w:cs="Calibri"/>
        </w:rPr>
      </w:pPr>
    </w:p>
    <w:p w:rsidR="00957F0A" w:rsidRPr="00DA2AE1" w:rsidRDefault="007D162B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  <w:r w:rsidRPr="00DA2AE1">
        <w:rPr>
          <w:rFonts w:ascii="Times New Roman" w:hAnsi="Times New Roman"/>
          <w:sz w:val="32"/>
          <w:szCs w:val="36"/>
        </w:rPr>
        <w:br w:type="page"/>
      </w:r>
      <w:r w:rsidR="00957F0A" w:rsidRPr="00DA2AE1">
        <w:rPr>
          <w:rFonts w:ascii="Times New Roman" w:hAnsi="Times New Roman"/>
          <w:b/>
          <w:sz w:val="26"/>
          <w:szCs w:val="20"/>
        </w:rPr>
        <w:lastRenderedPageBreak/>
        <w:t>KATA PENGANTAR</w:t>
      </w:r>
    </w:p>
    <w:p w:rsidR="00957F0A" w:rsidRPr="00DA2AE1" w:rsidRDefault="00957F0A" w:rsidP="00DA2AE1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957F0A" w:rsidRDefault="00957F0A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 xml:space="preserve">Alhamdulillah, </w:t>
      </w:r>
      <w:r w:rsidR="00171A12" w:rsidRPr="00DA2AE1">
        <w:rPr>
          <w:rFonts w:ascii="Bookman Old Style" w:hAnsi="Bookman Old Style"/>
          <w:sz w:val="20"/>
          <w:szCs w:val="20"/>
        </w:rPr>
        <w:t xml:space="preserve">puji </w:t>
      </w:r>
      <w:r w:rsidRPr="00DA2AE1">
        <w:rPr>
          <w:rFonts w:ascii="Bookman Old Style" w:hAnsi="Bookman Old Style"/>
          <w:sz w:val="20"/>
          <w:szCs w:val="20"/>
        </w:rPr>
        <w:t xml:space="preserve">syukur </w:t>
      </w:r>
      <w:r w:rsidR="00171A12" w:rsidRPr="00DA2AE1">
        <w:rPr>
          <w:rFonts w:ascii="Bookman Old Style" w:hAnsi="Bookman Old Style"/>
          <w:sz w:val="20"/>
          <w:szCs w:val="20"/>
        </w:rPr>
        <w:t xml:space="preserve">Penulis </w:t>
      </w:r>
      <w:r w:rsidRPr="00DA2AE1">
        <w:rPr>
          <w:rFonts w:ascii="Bookman Old Style" w:hAnsi="Bookman Old Style"/>
          <w:sz w:val="20"/>
          <w:szCs w:val="20"/>
        </w:rPr>
        <w:t xml:space="preserve">panjatkan pada </w:t>
      </w:r>
      <w:r w:rsidR="00B2537C">
        <w:rPr>
          <w:rFonts w:ascii="Bookman Old Style" w:hAnsi="Bookman Old Style"/>
          <w:sz w:val="20"/>
          <w:szCs w:val="20"/>
        </w:rPr>
        <w:t>…………………………</w:t>
      </w: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B2537C" w:rsidRPr="00DA2AE1" w:rsidRDefault="00B2537C" w:rsidP="00B2537C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957F0A" w:rsidRPr="00DA2AE1" w:rsidRDefault="00957F0A" w:rsidP="00DA2AE1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Terima kasih</w:t>
      </w:r>
    </w:p>
    <w:p w:rsidR="00957F0A" w:rsidRPr="00DA2AE1" w:rsidRDefault="00957F0A" w:rsidP="00DA2AE1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171A12" w:rsidRDefault="00957F0A" w:rsidP="00171A12">
      <w:pPr>
        <w:spacing w:after="0" w:afterAutospacing="0" w:line="276" w:lineRule="auto"/>
        <w:ind w:firstLine="567"/>
        <w:jc w:val="right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DKI Jakarta</w:t>
      </w:r>
    </w:p>
    <w:p w:rsidR="00957F0A" w:rsidRPr="00DA2AE1" w:rsidRDefault="00957F0A" w:rsidP="00171A12">
      <w:pPr>
        <w:spacing w:after="0" w:afterAutospacing="0" w:line="276" w:lineRule="auto"/>
        <w:ind w:firstLine="567"/>
        <w:jc w:val="right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Penulis</w:t>
      </w:r>
    </w:p>
    <w:p w:rsidR="00957F0A" w:rsidRPr="00DA2AE1" w:rsidRDefault="00957F0A" w:rsidP="00171A12">
      <w:pPr>
        <w:spacing w:after="0" w:afterAutospacing="0" w:line="276" w:lineRule="auto"/>
        <w:ind w:firstLine="567"/>
        <w:jc w:val="right"/>
        <w:rPr>
          <w:rFonts w:ascii="Bookman Old Style" w:hAnsi="Bookman Old Style"/>
          <w:sz w:val="20"/>
          <w:szCs w:val="20"/>
        </w:rPr>
      </w:pPr>
    </w:p>
    <w:p w:rsidR="00957F0A" w:rsidRPr="00DA2AE1" w:rsidRDefault="00957F0A" w:rsidP="00171A12">
      <w:pPr>
        <w:spacing w:after="0" w:afterAutospacing="0" w:line="276" w:lineRule="auto"/>
        <w:ind w:firstLine="567"/>
        <w:jc w:val="right"/>
        <w:rPr>
          <w:rFonts w:ascii="Bookman Old Style" w:hAnsi="Bookman Old Style"/>
          <w:sz w:val="20"/>
          <w:szCs w:val="20"/>
        </w:rPr>
      </w:pPr>
    </w:p>
    <w:p w:rsidR="00957F0A" w:rsidRPr="00DA2AE1" w:rsidRDefault="00B2537C" w:rsidP="00171A12">
      <w:pPr>
        <w:tabs>
          <w:tab w:val="left" w:pos="7185"/>
        </w:tabs>
        <w:spacing w:after="0" w:afterAutospacing="0" w:line="276" w:lineRule="auto"/>
        <w:ind w:firstLine="567"/>
        <w:jc w:val="righ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</w:t>
      </w:r>
      <w:r w:rsidR="00085F10">
        <w:rPr>
          <w:rFonts w:ascii="Bookman Old Style" w:hAnsi="Bookman Old Style"/>
          <w:sz w:val="20"/>
          <w:szCs w:val="20"/>
        </w:rPr>
        <w:t>Jhon Doe</w:t>
      </w:r>
      <w:r>
        <w:rPr>
          <w:rFonts w:ascii="Bookman Old Style" w:hAnsi="Bookman Old Style"/>
          <w:sz w:val="20"/>
          <w:szCs w:val="20"/>
        </w:rPr>
        <w:t>)</w:t>
      </w:r>
    </w:p>
    <w:p w:rsidR="00957F0A" w:rsidRPr="00DA2AE1" w:rsidRDefault="00957F0A" w:rsidP="00DA2AE1">
      <w:pPr>
        <w:spacing w:after="0" w:afterAutospacing="0" w:line="276" w:lineRule="auto"/>
        <w:ind w:firstLine="567"/>
        <w:jc w:val="both"/>
        <w:rPr>
          <w:rFonts w:ascii="Bookman Old Style" w:hAnsi="Bookman Old Style"/>
          <w:color w:val="FF0000"/>
          <w:sz w:val="20"/>
          <w:szCs w:val="20"/>
        </w:rPr>
      </w:pPr>
      <w:r w:rsidRPr="00DA2AE1">
        <w:rPr>
          <w:rFonts w:ascii="Bookman Old Style" w:hAnsi="Bookman Old Style"/>
          <w:color w:val="FF0000"/>
          <w:sz w:val="20"/>
          <w:szCs w:val="20"/>
        </w:rPr>
        <w:t xml:space="preserve">. </w:t>
      </w:r>
    </w:p>
    <w:p w:rsidR="00957F0A" w:rsidRPr="00DA2AE1" w:rsidRDefault="00957F0A" w:rsidP="00DA2AE1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957F0A" w:rsidRPr="00DA2AE1" w:rsidRDefault="00DA2AE1" w:rsidP="00DA2AE1">
      <w:pPr>
        <w:spacing w:after="0" w:afterAutospacing="0" w:line="276" w:lineRule="auto"/>
        <w:jc w:val="both"/>
        <w:rPr>
          <w:rFonts w:ascii="Times New Roman" w:hAnsi="Times New Roman"/>
          <w:b/>
          <w:sz w:val="26"/>
          <w:szCs w:val="20"/>
        </w:rPr>
      </w:pPr>
      <w:r w:rsidRPr="00DA2AE1">
        <w:rPr>
          <w:rFonts w:ascii="Times New Roman" w:hAnsi="Times New Roman"/>
          <w:sz w:val="26"/>
          <w:szCs w:val="20"/>
        </w:rPr>
        <w:br w:type="page"/>
      </w:r>
      <w:r w:rsidR="00957F0A" w:rsidRPr="00DA2AE1">
        <w:rPr>
          <w:rFonts w:ascii="Times New Roman" w:hAnsi="Times New Roman"/>
          <w:b/>
          <w:sz w:val="26"/>
          <w:szCs w:val="20"/>
        </w:rPr>
        <w:lastRenderedPageBreak/>
        <w:t>Daftar Isi</w:t>
      </w:r>
    </w:p>
    <w:p w:rsidR="00957F0A" w:rsidRPr="00DA2AE1" w:rsidRDefault="00957F0A" w:rsidP="00DA2AE1">
      <w:pPr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Kata Pengantar</w:t>
      </w:r>
      <w:r w:rsidR="00B2537C">
        <w:rPr>
          <w:rFonts w:ascii="Bookman Old Style" w:hAnsi="Bookman Old Style"/>
          <w:sz w:val="20"/>
          <w:szCs w:val="20"/>
        </w:rPr>
        <w:tab/>
        <w:t>1</w:t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Daftar Isi</w:t>
      </w:r>
      <w:r w:rsidR="00B2537C">
        <w:rPr>
          <w:rFonts w:ascii="Bookman Old Style" w:hAnsi="Bookman Old Style"/>
          <w:sz w:val="20"/>
          <w:szCs w:val="20"/>
        </w:rPr>
        <w:tab/>
        <w:t>2</w:t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Satu</w:t>
      </w:r>
      <w:r w:rsidR="00B2537C">
        <w:rPr>
          <w:rFonts w:ascii="Bookman Old Style" w:hAnsi="Bookman Old Style"/>
          <w:sz w:val="20"/>
          <w:szCs w:val="20"/>
        </w:rPr>
        <w:tab/>
        <w:t>3</w:t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Dua</w:t>
      </w:r>
      <w:r w:rsidR="00B2537C">
        <w:rPr>
          <w:rFonts w:ascii="Bookman Old Style" w:hAnsi="Bookman Old Style"/>
          <w:sz w:val="20"/>
          <w:szCs w:val="20"/>
        </w:rPr>
        <w:tab/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Tiga</w:t>
      </w:r>
      <w:r>
        <w:rPr>
          <w:rFonts w:ascii="Bookman Old Style" w:hAnsi="Bookman Old Style"/>
          <w:sz w:val="20"/>
          <w:szCs w:val="20"/>
        </w:rPr>
        <w:tab/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Empat)</w:t>
      </w:r>
      <w:r w:rsidR="00B2537C">
        <w:rPr>
          <w:rFonts w:ascii="Bookman Old Style" w:hAnsi="Bookman Old Style"/>
          <w:sz w:val="20"/>
          <w:szCs w:val="20"/>
        </w:rPr>
        <w:tab/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Lima</w:t>
      </w:r>
      <w:r w:rsidR="00B2537C">
        <w:rPr>
          <w:rFonts w:ascii="Bookman Old Style" w:hAnsi="Bookman Old Style"/>
          <w:sz w:val="20"/>
          <w:szCs w:val="20"/>
        </w:rPr>
        <w:tab/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Enam</w:t>
      </w:r>
      <w:r w:rsidR="00B2537C">
        <w:rPr>
          <w:rFonts w:ascii="Bookman Old Style" w:hAnsi="Bookman Old Style"/>
          <w:sz w:val="20"/>
          <w:szCs w:val="20"/>
        </w:rPr>
        <w:tab/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Tujuh</w:t>
      </w:r>
      <w:r w:rsidR="00B2537C">
        <w:rPr>
          <w:rFonts w:ascii="Bookman Old Style" w:hAnsi="Bookman Old Style"/>
          <w:sz w:val="20"/>
          <w:szCs w:val="20"/>
        </w:rPr>
        <w:tab/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Delapan</w:t>
      </w:r>
      <w:r w:rsidR="00B2537C">
        <w:rPr>
          <w:rFonts w:ascii="Bookman Old Style" w:hAnsi="Bookman Old Style"/>
          <w:sz w:val="20"/>
          <w:szCs w:val="20"/>
        </w:rPr>
        <w:tab/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Sembilan</w:t>
      </w:r>
      <w:r w:rsidR="00B2537C">
        <w:rPr>
          <w:rFonts w:ascii="Bookman Old Style" w:hAnsi="Bookman Old Style"/>
          <w:sz w:val="20"/>
          <w:szCs w:val="20"/>
        </w:rPr>
        <w:tab/>
      </w:r>
    </w:p>
    <w:p w:rsidR="00E5736A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Bagian Sepuluh</w:t>
      </w:r>
      <w:r w:rsidR="00B2537C">
        <w:rPr>
          <w:rFonts w:ascii="Bookman Old Style" w:hAnsi="Bookman Old Style"/>
          <w:sz w:val="20"/>
          <w:szCs w:val="20"/>
        </w:rPr>
        <w:tab/>
      </w:r>
    </w:p>
    <w:p w:rsidR="00E5736A" w:rsidRPr="00DA2AE1" w:rsidRDefault="00E5736A" w:rsidP="00E5736A">
      <w:pPr>
        <w:tabs>
          <w:tab w:val="left" w:leader="dot" w:pos="5103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sz w:val="20"/>
          <w:szCs w:val="20"/>
        </w:rPr>
        <w:t>Tentang Penulis</w:t>
      </w:r>
      <w:r w:rsidR="00B2537C">
        <w:rPr>
          <w:rFonts w:ascii="Bookman Old Style" w:hAnsi="Bookman Old Style"/>
          <w:sz w:val="20"/>
          <w:szCs w:val="20"/>
        </w:rPr>
        <w:tab/>
      </w:r>
    </w:p>
    <w:p w:rsidR="008C226E" w:rsidRDefault="00DA2AE1" w:rsidP="00DA2AE1">
      <w:pPr>
        <w:spacing w:after="0" w:afterAutospacing="0" w:line="276" w:lineRule="auto"/>
        <w:jc w:val="center"/>
        <w:rPr>
          <w:rFonts w:ascii="Times New Roman" w:hAnsi="Times New Roman"/>
          <w:sz w:val="26"/>
          <w:szCs w:val="20"/>
        </w:rPr>
      </w:pPr>
      <w:r w:rsidRPr="00DA2AE1">
        <w:rPr>
          <w:rFonts w:ascii="Times New Roman" w:hAnsi="Times New Roman"/>
          <w:sz w:val="26"/>
          <w:szCs w:val="20"/>
        </w:rPr>
        <w:br w:type="page"/>
      </w:r>
      <w:r w:rsidRPr="00DA2AE1">
        <w:rPr>
          <w:rFonts w:ascii="Times New Roman" w:hAnsi="Times New Roman"/>
          <w:sz w:val="26"/>
          <w:szCs w:val="20"/>
        </w:rPr>
        <w:lastRenderedPageBreak/>
        <w:br w:type="page"/>
      </w:r>
    </w:p>
    <w:p w:rsidR="008C226E" w:rsidRDefault="00085F10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-720725</wp:posOffset>
            </wp:positionH>
            <wp:positionV relativeFrom="paragraph">
              <wp:posOffset>-535305</wp:posOffset>
            </wp:positionV>
            <wp:extent cx="3597910" cy="2434590"/>
            <wp:effectExtent l="0" t="0" r="2540" b="3810"/>
            <wp:wrapNone/>
            <wp:docPr id="23" name="Picture 23" descr="93b126d7bf2a04018355f3b614530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93b126d7bf2a04018355f3b614530b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226E" w:rsidRDefault="008C226E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8C226E" w:rsidRDefault="008C226E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8C226E" w:rsidRDefault="008C226E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8C226E" w:rsidRDefault="008C226E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8C226E" w:rsidRDefault="008C226E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8C226E" w:rsidRDefault="008C226E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8C226E" w:rsidRDefault="008C226E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8C226E" w:rsidRDefault="008C226E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957F0A" w:rsidRPr="00DA2AE1" w:rsidRDefault="00A70EAD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  <w:r>
        <w:rPr>
          <w:rFonts w:ascii="Times New Roman" w:hAnsi="Times New Roman"/>
          <w:b/>
          <w:sz w:val="26"/>
          <w:szCs w:val="20"/>
        </w:rPr>
        <w:t>Bagian Satu</w:t>
      </w:r>
    </w:p>
    <w:p w:rsidR="00DA2AE1" w:rsidRDefault="00DA2AE1" w:rsidP="00DA2AE1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957F0A" w:rsidRPr="00DA2AE1" w:rsidRDefault="00A70EAD" w:rsidP="00A70EAD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Dimulai dengan bagian satu untuk memulai ………………………………………………………………………………………………..</w:t>
      </w:r>
      <w:r w:rsidR="00957F0A" w:rsidRPr="00DA2AE1">
        <w:rPr>
          <w:rFonts w:ascii="Bookman Old Style" w:hAnsi="Bookman Old Style"/>
          <w:sz w:val="20"/>
          <w:szCs w:val="20"/>
        </w:rPr>
        <w:t xml:space="preserve"> </w:t>
      </w:r>
    </w:p>
    <w:p w:rsidR="00E5736A" w:rsidRDefault="00DA2AE1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  <w:r w:rsidRPr="00DA2AE1">
        <w:rPr>
          <w:rFonts w:ascii="Times New Roman" w:hAnsi="Times New Roman"/>
          <w:b/>
          <w:sz w:val="26"/>
          <w:szCs w:val="20"/>
        </w:rPr>
        <w:br w:type="page"/>
      </w:r>
    </w:p>
    <w:p w:rsidR="00E5736A" w:rsidRDefault="00085F10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  <w:r>
        <w:rPr>
          <w:rFonts w:ascii="Times New Roman" w:hAnsi="Times New Roman"/>
          <w:b/>
          <w:noProof/>
          <w:sz w:val="26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-734695</wp:posOffset>
            </wp:positionH>
            <wp:positionV relativeFrom="paragraph">
              <wp:posOffset>-513080</wp:posOffset>
            </wp:positionV>
            <wp:extent cx="3597910" cy="2434590"/>
            <wp:effectExtent l="0" t="0" r="2540" b="3810"/>
            <wp:wrapNone/>
            <wp:docPr id="24" name="Picture 24" descr="93b126d7bf2a04018355f3b614530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93b126d7bf2a04018355f3b614530b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36A" w:rsidRDefault="00E5736A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E5736A" w:rsidRDefault="00E5736A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E5736A" w:rsidRDefault="00E5736A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E5736A" w:rsidRDefault="00E5736A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E5736A" w:rsidRDefault="00E5736A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E5736A" w:rsidRDefault="00E5736A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E5736A" w:rsidRDefault="00E5736A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E5736A" w:rsidRDefault="00E5736A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</w:p>
    <w:p w:rsidR="00957F0A" w:rsidRPr="00DA2AE1" w:rsidRDefault="00A70EAD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  <w:r>
        <w:rPr>
          <w:rFonts w:ascii="Times New Roman" w:hAnsi="Times New Roman"/>
          <w:b/>
          <w:sz w:val="26"/>
          <w:szCs w:val="20"/>
        </w:rPr>
        <w:t>Bagian Kedua</w:t>
      </w:r>
    </w:p>
    <w:p w:rsidR="00DA2AE1" w:rsidRDefault="00DA2AE1" w:rsidP="00DA2AE1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</w:p>
    <w:p w:rsidR="00A70EAD" w:rsidRPr="00DA2AE1" w:rsidRDefault="00A70EAD" w:rsidP="00A70EAD">
      <w:pPr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Dimulai dengan bagian kedua untuk memulai </w:t>
      </w:r>
    </w:p>
    <w:p w:rsidR="00005E41" w:rsidRDefault="00005E41" w:rsidP="00DA2AE1">
      <w:pPr>
        <w:spacing w:after="0" w:afterAutospacing="0" w:line="276" w:lineRule="auto"/>
        <w:ind w:firstLine="567"/>
        <w:jc w:val="center"/>
        <w:rPr>
          <w:rFonts w:ascii="Bookman Old Style" w:hAnsi="Bookman Old Style"/>
          <w:sz w:val="20"/>
          <w:szCs w:val="20"/>
        </w:rPr>
      </w:pPr>
    </w:p>
    <w:p w:rsidR="00957F0A" w:rsidRPr="00DA2AE1" w:rsidRDefault="00957F0A" w:rsidP="00DA2AE1">
      <w:pPr>
        <w:spacing w:after="0" w:afterAutospacing="0" w:line="276" w:lineRule="auto"/>
        <w:ind w:firstLine="567"/>
        <w:jc w:val="center"/>
        <w:rPr>
          <w:rFonts w:ascii="Bookman Old Style" w:hAnsi="Bookman Old Style"/>
          <w:b/>
          <w:sz w:val="20"/>
          <w:szCs w:val="20"/>
        </w:rPr>
      </w:pPr>
      <w:r w:rsidRPr="00DA2AE1">
        <w:rPr>
          <w:rFonts w:ascii="Bookman Old Style" w:hAnsi="Bookman Old Style"/>
          <w:b/>
          <w:sz w:val="20"/>
          <w:szCs w:val="20"/>
        </w:rPr>
        <w:t>-</w:t>
      </w:r>
      <w:r w:rsidR="00005E41">
        <w:rPr>
          <w:rFonts w:ascii="Bookman Old Style" w:hAnsi="Bookman Old Style"/>
          <w:b/>
          <w:sz w:val="20"/>
          <w:szCs w:val="20"/>
        </w:rPr>
        <w:t>SILAHKAN GANTI DENGAN ISI NASKAH ANDA</w:t>
      </w:r>
      <w:r w:rsidRPr="00DA2AE1">
        <w:rPr>
          <w:rFonts w:ascii="Bookman Old Style" w:hAnsi="Bookman Old Style"/>
          <w:b/>
          <w:sz w:val="20"/>
          <w:szCs w:val="20"/>
        </w:rPr>
        <w:t>-</w:t>
      </w:r>
    </w:p>
    <w:p w:rsidR="00957F0A" w:rsidRPr="00DA2AE1" w:rsidRDefault="00DA2AE1" w:rsidP="00DA2AE1">
      <w:pPr>
        <w:spacing w:after="0" w:afterAutospacing="0" w:line="276" w:lineRule="auto"/>
        <w:jc w:val="center"/>
        <w:rPr>
          <w:rFonts w:ascii="Times New Roman" w:hAnsi="Times New Roman"/>
          <w:b/>
          <w:sz w:val="26"/>
          <w:szCs w:val="20"/>
        </w:rPr>
      </w:pPr>
      <w:r w:rsidRPr="00DA2AE1">
        <w:rPr>
          <w:rFonts w:ascii="Times New Roman" w:hAnsi="Times New Roman"/>
          <w:b/>
          <w:sz w:val="26"/>
          <w:szCs w:val="20"/>
        </w:rPr>
        <w:br w:type="page"/>
      </w:r>
      <w:r w:rsidR="00957F0A" w:rsidRPr="00DA2AE1">
        <w:rPr>
          <w:rFonts w:ascii="Times New Roman" w:hAnsi="Times New Roman"/>
          <w:b/>
          <w:sz w:val="26"/>
          <w:szCs w:val="20"/>
        </w:rPr>
        <w:lastRenderedPageBreak/>
        <w:t>Tentang Penulis</w:t>
      </w:r>
    </w:p>
    <w:p w:rsidR="00DA2AE1" w:rsidRDefault="00DA2AE1" w:rsidP="00DA2AE1">
      <w:pPr>
        <w:tabs>
          <w:tab w:val="left" w:pos="1155"/>
        </w:tabs>
        <w:spacing w:after="0" w:afterAutospacing="0" w:line="276" w:lineRule="auto"/>
        <w:ind w:firstLine="567"/>
        <w:jc w:val="both"/>
        <w:rPr>
          <w:rFonts w:ascii="Bookman Old Style" w:hAnsi="Bookman Old Style"/>
          <w:i/>
          <w:sz w:val="20"/>
          <w:szCs w:val="20"/>
        </w:rPr>
      </w:pPr>
    </w:p>
    <w:p w:rsidR="00E5736A" w:rsidRDefault="00957F0A" w:rsidP="00A70EAD">
      <w:pPr>
        <w:tabs>
          <w:tab w:val="left" w:pos="1155"/>
        </w:tabs>
        <w:spacing w:after="0" w:afterAutospacing="0" w:line="276" w:lineRule="auto"/>
        <w:ind w:firstLine="567"/>
        <w:jc w:val="both"/>
        <w:rPr>
          <w:rFonts w:ascii="Bookman Old Style" w:hAnsi="Bookman Old Style"/>
          <w:sz w:val="20"/>
          <w:szCs w:val="20"/>
        </w:rPr>
      </w:pPr>
      <w:r w:rsidRPr="00DA2AE1">
        <w:rPr>
          <w:rFonts w:ascii="Bookman Old Style" w:hAnsi="Bookman Old Style"/>
          <w:i/>
          <w:sz w:val="20"/>
          <w:szCs w:val="20"/>
        </w:rPr>
        <w:t>Assalamu’alaikum</w:t>
      </w:r>
      <w:r w:rsidRPr="00DA2AE1">
        <w:rPr>
          <w:rFonts w:ascii="Bookman Old Style" w:hAnsi="Bookman Old Style"/>
          <w:sz w:val="20"/>
          <w:szCs w:val="20"/>
        </w:rPr>
        <w:t xml:space="preserve"> 19s’ ... Waa ... Akhirnya, </w:t>
      </w:r>
      <w:r w:rsidR="00A70EAD">
        <w:rPr>
          <w:rFonts w:ascii="Bookman Old Style" w:hAnsi="Bookman Old Style"/>
          <w:sz w:val="20"/>
          <w:szCs w:val="20"/>
        </w:rPr>
        <w:t xml:space="preserve">penulis </w:t>
      </w:r>
      <w:r w:rsidRPr="00DA2AE1">
        <w:rPr>
          <w:rFonts w:ascii="Bookman Old Style" w:hAnsi="Bookman Old Style"/>
          <w:sz w:val="20"/>
          <w:szCs w:val="20"/>
        </w:rPr>
        <w:t xml:space="preserve"> bisa balik lagi dengan karya terbaru ... </w:t>
      </w:r>
    </w:p>
    <w:p w:rsidR="00616004" w:rsidRPr="00DA2AE1" w:rsidRDefault="003F1A49" w:rsidP="00085F10">
      <w:pPr>
        <w:tabs>
          <w:tab w:val="left" w:pos="1155"/>
        </w:tabs>
        <w:spacing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DA2AE1">
        <w:rPr>
          <w:rFonts w:ascii="Bookman Old Style" w:hAnsi="Bookman Old Style"/>
          <w:sz w:val="20"/>
          <w:szCs w:val="20"/>
        </w:rPr>
        <w:t xml:space="preserve"> </w:t>
      </w:r>
    </w:p>
    <w:p w:rsidR="005C7E1E" w:rsidRPr="00DA2AE1" w:rsidRDefault="00085F10" w:rsidP="00DA2AE1">
      <w:pPr>
        <w:pStyle w:val="Heading1"/>
        <w:keepNext w:val="0"/>
        <w:pageBreakBefore w:val="0"/>
        <w:tabs>
          <w:tab w:val="clear" w:pos="700"/>
        </w:tabs>
        <w:spacing w:before="0" w:after="0" w:afterAutospacing="0" w:line="276" w:lineRule="auto"/>
        <w:ind w:firstLine="567"/>
        <w:jc w:val="both"/>
        <w:rPr>
          <w:rFonts w:ascii="Bookman Old Style" w:hAnsi="Bookman Old Style" w:cs="Calibri"/>
          <w:sz w:val="20"/>
          <w:szCs w:val="20"/>
        </w:rPr>
      </w:pPr>
      <w:r>
        <w:rPr>
          <w:rFonts w:ascii="Bookman Old Style" w:hAnsi="Bookman Old Style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6007735</wp:posOffset>
                </wp:positionV>
                <wp:extent cx="831215" cy="463550"/>
                <wp:effectExtent l="0" t="0" r="0" b="0"/>
                <wp:wrapNone/>
                <wp:docPr id="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A1A8F" id="Rectangle 33" o:spid="_x0000_s1026" style="position:absolute;margin-left:116.3pt;margin-top:473.05pt;width:65.45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" strokecolor="white"/>
            </w:pict>
          </mc:Fallback>
        </mc:AlternateContent>
      </w:r>
    </w:p>
    <w:sectPr w:rsidR="005C7E1E" w:rsidRPr="00DA2AE1" w:rsidSect="009E4293">
      <w:headerReference w:type="even" r:id="rId9"/>
      <w:headerReference w:type="default" r:id="rId10"/>
      <w:footerReference w:type="even" r:id="rId11"/>
      <w:footerReference w:type="default" r:id="rId12"/>
      <w:type w:val="continuous"/>
      <w:pgSz w:w="7938" w:h="11907" w:code="1"/>
      <w:pgMar w:top="1134" w:right="1134" w:bottom="1134" w:left="1134" w:header="505" w:footer="50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143" w:rsidRDefault="00AC3143">
      <w:r>
        <w:separator/>
      </w:r>
    </w:p>
  </w:endnote>
  <w:endnote w:type="continuationSeparator" w:id="0">
    <w:p w:rsidR="00AC3143" w:rsidRDefault="00AC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7C5" w:rsidRDefault="00A447C5" w:rsidP="00F14332">
    <w:pPr>
      <w:pStyle w:val="Footer"/>
      <w:pBdr>
        <w:top w:val="none" w:sz="0" w:space="0" w:color="auto"/>
      </w:pBdr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 PAGE  </w:instrText>
    </w:r>
    <w:r>
      <w:rPr>
        <w:rStyle w:val="PageNumber"/>
        <w:b w:val="0"/>
      </w:rPr>
      <w:fldChar w:fldCharType="separate"/>
    </w:r>
    <w:r w:rsidR="00085F10">
      <w:rPr>
        <w:rStyle w:val="PageNumber"/>
        <w:b w:val="0"/>
        <w:noProof/>
      </w:rPr>
      <w:t>8</w:t>
    </w:r>
    <w:r>
      <w:rPr>
        <w:rStyle w:val="PageNumber"/>
        <w:b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7C5" w:rsidRDefault="00A447C5" w:rsidP="00F14332">
    <w:pPr>
      <w:pStyle w:val="Footer"/>
      <w:pBdr>
        <w:top w:val="none" w:sz="0" w:space="0" w:color="auto"/>
      </w:pBdr>
      <w:rPr>
        <w:rStyle w:val="PageNumber"/>
        <w:b w:val="0"/>
        <w:szCs w:val="20"/>
      </w:rPr>
    </w:pPr>
    <w:r>
      <w:rPr>
        <w:rStyle w:val="PageNumber"/>
        <w:b w:val="0"/>
        <w:szCs w:val="20"/>
      </w:rPr>
      <w:fldChar w:fldCharType="begin"/>
    </w:r>
    <w:r>
      <w:rPr>
        <w:rStyle w:val="PageNumber"/>
        <w:b w:val="0"/>
        <w:szCs w:val="20"/>
      </w:rPr>
      <w:instrText xml:space="preserve"> PAGE </w:instrText>
    </w:r>
    <w:r>
      <w:rPr>
        <w:rStyle w:val="PageNumber"/>
        <w:b w:val="0"/>
        <w:szCs w:val="20"/>
      </w:rPr>
      <w:fldChar w:fldCharType="separate"/>
    </w:r>
    <w:r w:rsidR="00085F10">
      <w:rPr>
        <w:rStyle w:val="PageNumber"/>
        <w:b w:val="0"/>
        <w:noProof/>
        <w:szCs w:val="20"/>
      </w:rPr>
      <w:t>7</w:t>
    </w:r>
    <w:r>
      <w:rPr>
        <w:rStyle w:val="PageNumber"/>
        <w:b w:val="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143" w:rsidRDefault="00AC3143">
      <w:r>
        <w:separator/>
      </w:r>
    </w:p>
  </w:footnote>
  <w:footnote w:type="continuationSeparator" w:id="0">
    <w:p w:rsidR="00AC3143" w:rsidRDefault="00AC3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37C" w:rsidRPr="00085F10" w:rsidRDefault="00085F10" w:rsidP="00085F10">
    <w:pPr>
      <w:pStyle w:val="Header"/>
    </w:pPr>
    <w:r w:rsidRPr="00085F10">
      <w:rPr>
        <w:b w:val="0"/>
        <w:i/>
        <w:sz w:val="20"/>
      </w:rPr>
      <w:t>Loream Ipsum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7C5" w:rsidRPr="00A20EAD" w:rsidRDefault="00A447C5" w:rsidP="00241F52">
    <w:pPr>
      <w:pStyle w:val="Header"/>
      <w:pBdr>
        <w:bottom w:val="none" w:sz="0" w:space="0" w:color="auto"/>
      </w:pBdr>
      <w:jc w:val="right"/>
      <w:rPr>
        <w:b w:val="0"/>
        <w:i/>
        <w:sz w:val="20"/>
        <w:szCs w:val="20"/>
      </w:rPr>
    </w:pPr>
    <w:r>
      <w:rPr>
        <w:b w:val="0"/>
        <w:i/>
        <w:sz w:val="20"/>
        <w:szCs w:val="20"/>
      </w:rPr>
      <w:t>Dean * Kalilla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45ED"/>
      </v:shape>
    </w:pict>
  </w:numPicBullet>
  <w:abstractNum w:abstractNumId="0">
    <w:nsid w:val="FFFFFF80"/>
    <w:multiLevelType w:val="singleLevel"/>
    <w:tmpl w:val="75C236A4"/>
    <w:lvl w:ilvl="0">
      <w:start w:val="1"/>
      <w:numFmt w:val="bullet"/>
      <w:pStyle w:val="TOC9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C241F74"/>
    <w:lvl w:ilvl="0">
      <w:start w:val="1"/>
      <w:numFmt w:val="bullet"/>
      <w:pStyle w:val="TOC8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5182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417862"/>
    <w:multiLevelType w:val="hybridMultilevel"/>
    <w:tmpl w:val="6EE0F2F6"/>
    <w:lvl w:ilvl="0" w:tplc="DABCECD0">
      <w:numFmt w:val="bullet"/>
      <w:lvlText w:val=""/>
      <w:lvlJc w:val="left"/>
      <w:pPr>
        <w:ind w:left="32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2AC38F9"/>
    <w:multiLevelType w:val="hybridMultilevel"/>
    <w:tmpl w:val="0B7E1D06"/>
    <w:lvl w:ilvl="0" w:tplc="3D0A31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251275"/>
    <w:multiLevelType w:val="hybridMultilevel"/>
    <w:tmpl w:val="61E85C14"/>
    <w:lvl w:ilvl="0" w:tplc="45541D4C">
      <w:start w:val="1"/>
      <w:numFmt w:val="decimal"/>
      <w:lvlText w:val="%1."/>
      <w:lvlJc w:val="left"/>
      <w:pPr>
        <w:ind w:left="298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70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42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14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86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58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30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02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749" w:hanging="180"/>
      </w:pPr>
      <w:rPr>
        <w:rFonts w:cs="Times New Roman"/>
      </w:rPr>
    </w:lvl>
  </w:abstractNum>
  <w:abstractNum w:abstractNumId="6">
    <w:nsid w:val="0C6A6F71"/>
    <w:multiLevelType w:val="hybridMultilevel"/>
    <w:tmpl w:val="C8D8848A"/>
    <w:lvl w:ilvl="0" w:tplc="FCAE5BB0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F2785"/>
    <w:multiLevelType w:val="hybridMultilevel"/>
    <w:tmpl w:val="0E508248"/>
    <w:lvl w:ilvl="0" w:tplc="339E9484">
      <w:numFmt w:val="bullet"/>
      <w:lvlText w:val=""/>
      <w:lvlJc w:val="left"/>
      <w:pPr>
        <w:ind w:left="32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162F3AF6"/>
    <w:multiLevelType w:val="hybridMultilevel"/>
    <w:tmpl w:val="6BCAB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B2AE5"/>
    <w:multiLevelType w:val="hybridMultilevel"/>
    <w:tmpl w:val="4BF0B504"/>
    <w:lvl w:ilvl="0" w:tplc="4D9812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703DF"/>
    <w:multiLevelType w:val="hybridMultilevel"/>
    <w:tmpl w:val="284441BC"/>
    <w:lvl w:ilvl="0" w:tplc="BFBC3E7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740DF7"/>
    <w:multiLevelType w:val="singleLevel"/>
    <w:tmpl w:val="2036068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0C44917"/>
    <w:multiLevelType w:val="hybridMultilevel"/>
    <w:tmpl w:val="257ECBA0"/>
    <w:lvl w:ilvl="0" w:tplc="FFFFFFFF">
      <w:start w:val="1"/>
      <w:numFmt w:val="decimal"/>
      <w:pStyle w:val="Heading2Cha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6A21EB"/>
    <w:multiLevelType w:val="hybridMultilevel"/>
    <w:tmpl w:val="B6A6A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CE79C9"/>
    <w:multiLevelType w:val="hybridMultilevel"/>
    <w:tmpl w:val="DD2A5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B70F1"/>
    <w:multiLevelType w:val="hybridMultilevel"/>
    <w:tmpl w:val="55C04134"/>
    <w:lvl w:ilvl="0" w:tplc="33B6534E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297A75E4"/>
    <w:multiLevelType w:val="hybridMultilevel"/>
    <w:tmpl w:val="784C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17E6F"/>
    <w:multiLevelType w:val="hybridMultilevel"/>
    <w:tmpl w:val="E2E88654"/>
    <w:lvl w:ilvl="0" w:tplc="63A2C7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DB3126"/>
    <w:multiLevelType w:val="hybridMultilevel"/>
    <w:tmpl w:val="3210E5FC"/>
    <w:lvl w:ilvl="0" w:tplc="A296F0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D667F"/>
    <w:multiLevelType w:val="hybridMultilevel"/>
    <w:tmpl w:val="30B2844C"/>
    <w:lvl w:ilvl="0" w:tplc="775A3BDE">
      <w:start w:val="1"/>
      <w:numFmt w:val="bullet"/>
      <w:lvlText w:val=""/>
      <w:lvlJc w:val="left"/>
      <w:pPr>
        <w:ind w:left="1125" w:hanging="360"/>
      </w:pPr>
      <w:rPr>
        <w:rFonts w:ascii="Wingdings" w:eastAsia="Calibr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37AF04CA"/>
    <w:multiLevelType w:val="singleLevel"/>
    <w:tmpl w:val="CD32A14C"/>
    <w:lvl w:ilvl="0">
      <w:start w:val="1"/>
      <w:numFmt w:val="decimal"/>
      <w:pStyle w:val="TOC6"/>
      <w:lvlText w:val="%1."/>
      <w:lvlJc w:val="left"/>
      <w:pPr>
        <w:tabs>
          <w:tab w:val="num" w:pos="1368"/>
        </w:tabs>
        <w:ind w:left="1368" w:hanging="360"/>
      </w:pPr>
      <w:rPr>
        <w:rFonts w:ascii="Times New Roman" w:hAnsi="Times New Roman" w:hint="default"/>
        <w:b w:val="0"/>
        <w:i w:val="0"/>
      </w:rPr>
    </w:lvl>
  </w:abstractNum>
  <w:abstractNum w:abstractNumId="21">
    <w:nsid w:val="383E7023"/>
    <w:multiLevelType w:val="hybridMultilevel"/>
    <w:tmpl w:val="1C1A619E"/>
    <w:lvl w:ilvl="0" w:tplc="E2E60DF6">
      <w:start w:val="1"/>
      <w:numFmt w:val="decimal"/>
      <w:lvlText w:val="%1."/>
      <w:lvlJc w:val="left"/>
      <w:pPr>
        <w:ind w:left="2629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334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78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50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94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  <w:rPr>
        <w:rFonts w:cs="Times New Roman"/>
      </w:rPr>
    </w:lvl>
  </w:abstractNum>
  <w:abstractNum w:abstractNumId="22">
    <w:nsid w:val="3A35557C"/>
    <w:multiLevelType w:val="hybridMultilevel"/>
    <w:tmpl w:val="9AF8882E"/>
    <w:lvl w:ilvl="0" w:tplc="FFFFFFFF">
      <w:start w:val="1"/>
      <w:numFmt w:val="bullet"/>
      <w:pStyle w:val="ParagraphX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3">
    <w:nsid w:val="3A8C5E5F"/>
    <w:multiLevelType w:val="hybridMultilevel"/>
    <w:tmpl w:val="93B883A6"/>
    <w:lvl w:ilvl="0" w:tplc="0C6CD2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3A6EC4"/>
    <w:multiLevelType w:val="hybridMultilevel"/>
    <w:tmpl w:val="3100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370814"/>
    <w:multiLevelType w:val="hybridMultilevel"/>
    <w:tmpl w:val="5B121E8E"/>
    <w:lvl w:ilvl="0" w:tplc="6E4CE7C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A65220"/>
    <w:multiLevelType w:val="hybridMultilevel"/>
    <w:tmpl w:val="39A85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003BFF"/>
    <w:multiLevelType w:val="hybridMultilevel"/>
    <w:tmpl w:val="A90EF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6641E50"/>
    <w:multiLevelType w:val="hybridMultilevel"/>
    <w:tmpl w:val="45F0855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>
    <w:nsid w:val="467C56B5"/>
    <w:multiLevelType w:val="hybridMultilevel"/>
    <w:tmpl w:val="AD5E66EA"/>
    <w:lvl w:ilvl="0" w:tplc="286AE4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5A32"/>
    <w:multiLevelType w:val="singleLevel"/>
    <w:tmpl w:val="CBE46AAE"/>
    <w:lvl w:ilvl="0">
      <w:start w:val="1"/>
      <w:numFmt w:val="bullet"/>
      <w:pStyle w:val="TOC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1">
    <w:nsid w:val="4D92279D"/>
    <w:multiLevelType w:val="hybridMultilevel"/>
    <w:tmpl w:val="B76C1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F483545"/>
    <w:multiLevelType w:val="hybridMultilevel"/>
    <w:tmpl w:val="97028CA8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06299B"/>
    <w:multiLevelType w:val="hybridMultilevel"/>
    <w:tmpl w:val="ABE4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1F455D4"/>
    <w:multiLevelType w:val="hybridMultilevel"/>
    <w:tmpl w:val="C392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9E2F46"/>
    <w:multiLevelType w:val="hybridMultilevel"/>
    <w:tmpl w:val="BEA0B5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58546716"/>
    <w:multiLevelType w:val="hybridMultilevel"/>
    <w:tmpl w:val="D8085EC2"/>
    <w:lvl w:ilvl="0" w:tplc="F684BB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F4277A"/>
    <w:multiLevelType w:val="hybridMultilevel"/>
    <w:tmpl w:val="4C90BD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2F04F4B"/>
    <w:multiLevelType w:val="hybridMultilevel"/>
    <w:tmpl w:val="CB9EF76E"/>
    <w:lvl w:ilvl="0" w:tplc="DE8E7270">
      <w:numFmt w:val="bullet"/>
      <w:lvlText w:val="-"/>
      <w:lvlJc w:val="left"/>
      <w:pPr>
        <w:ind w:left="720" w:hanging="360"/>
      </w:pPr>
      <w:rPr>
        <w:rFonts w:ascii="Arial Rounded MT Bold" w:eastAsia="Calibri" w:hAnsi="Arial Rounded MT Bold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2D0A5F"/>
    <w:multiLevelType w:val="multilevel"/>
    <w:tmpl w:val="003C56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8E3513"/>
    <w:multiLevelType w:val="hybridMultilevel"/>
    <w:tmpl w:val="B1E09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647EF2"/>
    <w:multiLevelType w:val="hybridMultilevel"/>
    <w:tmpl w:val="AC4EC3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C15133F"/>
    <w:multiLevelType w:val="hybridMultilevel"/>
    <w:tmpl w:val="9F04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867E3B"/>
    <w:multiLevelType w:val="hybridMultilevel"/>
    <w:tmpl w:val="6D1411FC"/>
    <w:lvl w:ilvl="0" w:tplc="FFFFFFFF">
      <w:start w:val="1"/>
      <w:numFmt w:val="bullet"/>
      <w:pStyle w:val="ListNumberedX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00"/>
        </w:tabs>
        <w:ind w:left="2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60"/>
        </w:tabs>
        <w:ind w:left="4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20"/>
        </w:tabs>
        <w:ind w:left="6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40"/>
        </w:tabs>
        <w:ind w:left="7540" w:hanging="360"/>
      </w:pPr>
      <w:rPr>
        <w:rFonts w:ascii="Wingdings" w:hAnsi="Wingdings" w:hint="default"/>
      </w:rPr>
    </w:lvl>
  </w:abstractNum>
  <w:abstractNum w:abstractNumId="44">
    <w:nsid w:val="7EFD77FE"/>
    <w:multiLevelType w:val="hybridMultilevel"/>
    <w:tmpl w:val="EA8464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FC2138A"/>
    <w:multiLevelType w:val="hybridMultilevel"/>
    <w:tmpl w:val="441A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"/>
  </w:num>
  <w:num w:numId="4">
    <w:abstractNumId w:val="0"/>
  </w:num>
  <w:num w:numId="5">
    <w:abstractNumId w:val="2"/>
  </w:num>
  <w:num w:numId="6">
    <w:abstractNumId w:val="30"/>
  </w:num>
  <w:num w:numId="7">
    <w:abstractNumId w:val="20"/>
  </w:num>
  <w:num w:numId="8">
    <w:abstractNumId w:val="11"/>
  </w:num>
  <w:num w:numId="9">
    <w:abstractNumId w:val="43"/>
  </w:num>
  <w:num w:numId="10">
    <w:abstractNumId w:val="23"/>
  </w:num>
  <w:num w:numId="11">
    <w:abstractNumId w:val="42"/>
  </w:num>
  <w:num w:numId="12">
    <w:abstractNumId w:val="36"/>
  </w:num>
  <w:num w:numId="13">
    <w:abstractNumId w:val="34"/>
  </w:num>
  <w:num w:numId="14">
    <w:abstractNumId w:val="9"/>
  </w:num>
  <w:num w:numId="15">
    <w:abstractNumId w:val="15"/>
  </w:num>
  <w:num w:numId="16">
    <w:abstractNumId w:val="45"/>
  </w:num>
  <w:num w:numId="17">
    <w:abstractNumId w:val="6"/>
  </w:num>
  <w:num w:numId="18">
    <w:abstractNumId w:val="19"/>
  </w:num>
  <w:num w:numId="19">
    <w:abstractNumId w:val="10"/>
  </w:num>
  <w:num w:numId="20">
    <w:abstractNumId w:val="8"/>
  </w:num>
  <w:num w:numId="21">
    <w:abstractNumId w:val="25"/>
  </w:num>
  <w:num w:numId="22">
    <w:abstractNumId w:val="17"/>
  </w:num>
  <w:num w:numId="23">
    <w:abstractNumId w:val="16"/>
  </w:num>
  <w:num w:numId="24">
    <w:abstractNumId w:val="27"/>
  </w:num>
  <w:num w:numId="25">
    <w:abstractNumId w:val="37"/>
  </w:num>
  <w:num w:numId="26">
    <w:abstractNumId w:val="24"/>
  </w:num>
  <w:num w:numId="27">
    <w:abstractNumId w:val="41"/>
  </w:num>
  <w:num w:numId="28">
    <w:abstractNumId w:val="35"/>
  </w:num>
  <w:num w:numId="29">
    <w:abstractNumId w:val="18"/>
  </w:num>
  <w:num w:numId="30">
    <w:abstractNumId w:val="40"/>
  </w:num>
  <w:num w:numId="31">
    <w:abstractNumId w:val="14"/>
  </w:num>
  <w:num w:numId="32">
    <w:abstractNumId w:val="13"/>
  </w:num>
  <w:num w:numId="33">
    <w:abstractNumId w:val="4"/>
  </w:num>
  <w:num w:numId="34">
    <w:abstractNumId w:val="26"/>
  </w:num>
  <w:num w:numId="35">
    <w:abstractNumId w:val="39"/>
  </w:num>
  <w:num w:numId="36">
    <w:abstractNumId w:val="29"/>
  </w:num>
  <w:num w:numId="37">
    <w:abstractNumId w:val="28"/>
  </w:num>
  <w:num w:numId="38">
    <w:abstractNumId w:val="31"/>
  </w:num>
  <w:num w:numId="39">
    <w:abstractNumId w:val="33"/>
  </w:num>
  <w:num w:numId="40">
    <w:abstractNumId w:val="38"/>
  </w:num>
  <w:num w:numId="41">
    <w:abstractNumId w:val="32"/>
  </w:num>
  <w:num w:numId="42">
    <w:abstractNumId w:val="3"/>
  </w:num>
  <w:num w:numId="43">
    <w:abstractNumId w:val="7"/>
  </w:num>
  <w:num w:numId="44">
    <w:abstractNumId w:val="44"/>
  </w:num>
  <w:num w:numId="45">
    <w:abstractNumId w:val="21"/>
  </w:num>
  <w:num w:numId="46">
    <w:abstractNumId w:val="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1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BD"/>
    <w:rsid w:val="00000D0C"/>
    <w:rsid w:val="00002029"/>
    <w:rsid w:val="00005E41"/>
    <w:rsid w:val="000078FE"/>
    <w:rsid w:val="00007B8F"/>
    <w:rsid w:val="00011934"/>
    <w:rsid w:val="0001305B"/>
    <w:rsid w:val="00013EEB"/>
    <w:rsid w:val="00014619"/>
    <w:rsid w:val="000165BD"/>
    <w:rsid w:val="00016BDB"/>
    <w:rsid w:val="0002296B"/>
    <w:rsid w:val="00024C50"/>
    <w:rsid w:val="000261D7"/>
    <w:rsid w:val="00026251"/>
    <w:rsid w:val="00032126"/>
    <w:rsid w:val="00042B90"/>
    <w:rsid w:val="00043695"/>
    <w:rsid w:val="0004558D"/>
    <w:rsid w:val="000468A7"/>
    <w:rsid w:val="000500A6"/>
    <w:rsid w:val="00051CBF"/>
    <w:rsid w:val="00051D2D"/>
    <w:rsid w:val="0005258F"/>
    <w:rsid w:val="000537A6"/>
    <w:rsid w:val="000561E5"/>
    <w:rsid w:val="000613FA"/>
    <w:rsid w:val="00061458"/>
    <w:rsid w:val="00071D3B"/>
    <w:rsid w:val="00074C92"/>
    <w:rsid w:val="00077FAA"/>
    <w:rsid w:val="000816C9"/>
    <w:rsid w:val="000820E5"/>
    <w:rsid w:val="00083082"/>
    <w:rsid w:val="00085A7B"/>
    <w:rsid w:val="00085F10"/>
    <w:rsid w:val="00086FDA"/>
    <w:rsid w:val="000872B8"/>
    <w:rsid w:val="0009079E"/>
    <w:rsid w:val="0009253E"/>
    <w:rsid w:val="00093FD8"/>
    <w:rsid w:val="000A06C4"/>
    <w:rsid w:val="000A0B54"/>
    <w:rsid w:val="000A1DCE"/>
    <w:rsid w:val="000A2245"/>
    <w:rsid w:val="000A4DA5"/>
    <w:rsid w:val="000A5B44"/>
    <w:rsid w:val="000B20F9"/>
    <w:rsid w:val="000B2EFF"/>
    <w:rsid w:val="000B4EC9"/>
    <w:rsid w:val="000C45FD"/>
    <w:rsid w:val="000C4B02"/>
    <w:rsid w:val="000C725B"/>
    <w:rsid w:val="000C7EFB"/>
    <w:rsid w:val="000D23DF"/>
    <w:rsid w:val="000D2E5E"/>
    <w:rsid w:val="000D53CF"/>
    <w:rsid w:val="000D5566"/>
    <w:rsid w:val="000D5837"/>
    <w:rsid w:val="000D7702"/>
    <w:rsid w:val="000E1A2B"/>
    <w:rsid w:val="000E2628"/>
    <w:rsid w:val="000E7371"/>
    <w:rsid w:val="000E744D"/>
    <w:rsid w:val="000E79D5"/>
    <w:rsid w:val="000E7E35"/>
    <w:rsid w:val="000F1D06"/>
    <w:rsid w:val="000F3E3D"/>
    <w:rsid w:val="0010059D"/>
    <w:rsid w:val="00101157"/>
    <w:rsid w:val="0010133D"/>
    <w:rsid w:val="0010277B"/>
    <w:rsid w:val="001042CF"/>
    <w:rsid w:val="0010442F"/>
    <w:rsid w:val="001053F9"/>
    <w:rsid w:val="00105531"/>
    <w:rsid w:val="001144DE"/>
    <w:rsid w:val="00124B46"/>
    <w:rsid w:val="00126500"/>
    <w:rsid w:val="00133934"/>
    <w:rsid w:val="001341A0"/>
    <w:rsid w:val="00134F78"/>
    <w:rsid w:val="00135786"/>
    <w:rsid w:val="00136530"/>
    <w:rsid w:val="00137286"/>
    <w:rsid w:val="001409FA"/>
    <w:rsid w:val="00146F6E"/>
    <w:rsid w:val="001473A2"/>
    <w:rsid w:val="0014760C"/>
    <w:rsid w:val="00150FC9"/>
    <w:rsid w:val="00163ECA"/>
    <w:rsid w:val="0016454C"/>
    <w:rsid w:val="00164C4B"/>
    <w:rsid w:val="00167EF2"/>
    <w:rsid w:val="00171A12"/>
    <w:rsid w:val="001724D3"/>
    <w:rsid w:val="001738DA"/>
    <w:rsid w:val="00173E6A"/>
    <w:rsid w:val="00175347"/>
    <w:rsid w:val="00176ACA"/>
    <w:rsid w:val="00181F50"/>
    <w:rsid w:val="00186E93"/>
    <w:rsid w:val="0018756F"/>
    <w:rsid w:val="00190026"/>
    <w:rsid w:val="00190F55"/>
    <w:rsid w:val="0019204B"/>
    <w:rsid w:val="00195B0A"/>
    <w:rsid w:val="001960EB"/>
    <w:rsid w:val="00196550"/>
    <w:rsid w:val="001A4508"/>
    <w:rsid w:val="001B243A"/>
    <w:rsid w:val="001B24B8"/>
    <w:rsid w:val="001B45C6"/>
    <w:rsid w:val="001C143B"/>
    <w:rsid w:val="001C592F"/>
    <w:rsid w:val="001C5E81"/>
    <w:rsid w:val="001C6033"/>
    <w:rsid w:val="001C72F0"/>
    <w:rsid w:val="001D2992"/>
    <w:rsid w:val="001D336B"/>
    <w:rsid w:val="001D593D"/>
    <w:rsid w:val="001D6E82"/>
    <w:rsid w:val="001E2603"/>
    <w:rsid w:val="001E31D3"/>
    <w:rsid w:val="001E71FA"/>
    <w:rsid w:val="001E77D2"/>
    <w:rsid w:val="001E7EBE"/>
    <w:rsid w:val="001F1336"/>
    <w:rsid w:val="001F26C0"/>
    <w:rsid w:val="001F4126"/>
    <w:rsid w:val="001F7797"/>
    <w:rsid w:val="00201F96"/>
    <w:rsid w:val="00206E76"/>
    <w:rsid w:val="00212D41"/>
    <w:rsid w:val="00213D9F"/>
    <w:rsid w:val="002175F0"/>
    <w:rsid w:val="00225838"/>
    <w:rsid w:val="00227E07"/>
    <w:rsid w:val="00230FF2"/>
    <w:rsid w:val="00232A59"/>
    <w:rsid w:val="00235665"/>
    <w:rsid w:val="00235B5E"/>
    <w:rsid w:val="0024074F"/>
    <w:rsid w:val="00241F52"/>
    <w:rsid w:val="00247994"/>
    <w:rsid w:val="00250E4E"/>
    <w:rsid w:val="00251497"/>
    <w:rsid w:val="00252E94"/>
    <w:rsid w:val="00256384"/>
    <w:rsid w:val="00260A11"/>
    <w:rsid w:val="002617CC"/>
    <w:rsid w:val="00262153"/>
    <w:rsid w:val="0026399A"/>
    <w:rsid w:val="00264230"/>
    <w:rsid w:val="00266637"/>
    <w:rsid w:val="00274EF0"/>
    <w:rsid w:val="002768D5"/>
    <w:rsid w:val="00277102"/>
    <w:rsid w:val="002775BF"/>
    <w:rsid w:val="002801A9"/>
    <w:rsid w:val="00283B55"/>
    <w:rsid w:val="002867B2"/>
    <w:rsid w:val="00295072"/>
    <w:rsid w:val="002A2E7B"/>
    <w:rsid w:val="002A31A2"/>
    <w:rsid w:val="002A500B"/>
    <w:rsid w:val="002A5F03"/>
    <w:rsid w:val="002A6A24"/>
    <w:rsid w:val="002B316A"/>
    <w:rsid w:val="002B442F"/>
    <w:rsid w:val="002B577F"/>
    <w:rsid w:val="002C05CE"/>
    <w:rsid w:val="002C4185"/>
    <w:rsid w:val="002C75A2"/>
    <w:rsid w:val="002D2F1C"/>
    <w:rsid w:val="002D4361"/>
    <w:rsid w:val="002E0A2A"/>
    <w:rsid w:val="002E5562"/>
    <w:rsid w:val="002E7D1E"/>
    <w:rsid w:val="002F0C9A"/>
    <w:rsid w:val="002F6161"/>
    <w:rsid w:val="002F70A0"/>
    <w:rsid w:val="0030002F"/>
    <w:rsid w:val="003015B0"/>
    <w:rsid w:val="00302EC2"/>
    <w:rsid w:val="003032FF"/>
    <w:rsid w:val="00304403"/>
    <w:rsid w:val="00304EA4"/>
    <w:rsid w:val="00310099"/>
    <w:rsid w:val="003101FB"/>
    <w:rsid w:val="00311D9B"/>
    <w:rsid w:val="00316303"/>
    <w:rsid w:val="00320404"/>
    <w:rsid w:val="00321555"/>
    <w:rsid w:val="00321899"/>
    <w:rsid w:val="003225F0"/>
    <w:rsid w:val="003233C9"/>
    <w:rsid w:val="00325919"/>
    <w:rsid w:val="003279A0"/>
    <w:rsid w:val="0033247A"/>
    <w:rsid w:val="00332CEA"/>
    <w:rsid w:val="00334040"/>
    <w:rsid w:val="00334415"/>
    <w:rsid w:val="003355C1"/>
    <w:rsid w:val="0033655F"/>
    <w:rsid w:val="0034290B"/>
    <w:rsid w:val="00346D81"/>
    <w:rsid w:val="00346F4F"/>
    <w:rsid w:val="003515D0"/>
    <w:rsid w:val="00360658"/>
    <w:rsid w:val="0036168E"/>
    <w:rsid w:val="003626D8"/>
    <w:rsid w:val="00362F62"/>
    <w:rsid w:val="00365F21"/>
    <w:rsid w:val="0036645D"/>
    <w:rsid w:val="00370715"/>
    <w:rsid w:val="00372B1B"/>
    <w:rsid w:val="003752CF"/>
    <w:rsid w:val="0037535D"/>
    <w:rsid w:val="00380511"/>
    <w:rsid w:val="003808C6"/>
    <w:rsid w:val="00381E3F"/>
    <w:rsid w:val="00384BBC"/>
    <w:rsid w:val="00385A7C"/>
    <w:rsid w:val="00386340"/>
    <w:rsid w:val="0038762E"/>
    <w:rsid w:val="003878CB"/>
    <w:rsid w:val="0039002A"/>
    <w:rsid w:val="003909A5"/>
    <w:rsid w:val="003938C9"/>
    <w:rsid w:val="003A2514"/>
    <w:rsid w:val="003A2BE9"/>
    <w:rsid w:val="003A40A2"/>
    <w:rsid w:val="003A5E03"/>
    <w:rsid w:val="003A7D99"/>
    <w:rsid w:val="003B2B8A"/>
    <w:rsid w:val="003B3479"/>
    <w:rsid w:val="003B5169"/>
    <w:rsid w:val="003B5343"/>
    <w:rsid w:val="003B6016"/>
    <w:rsid w:val="003C3E23"/>
    <w:rsid w:val="003C594A"/>
    <w:rsid w:val="003C59F6"/>
    <w:rsid w:val="003C6A40"/>
    <w:rsid w:val="003D0224"/>
    <w:rsid w:val="003D09A9"/>
    <w:rsid w:val="003E04D6"/>
    <w:rsid w:val="003E087C"/>
    <w:rsid w:val="003E236E"/>
    <w:rsid w:val="003E282D"/>
    <w:rsid w:val="003E2ADF"/>
    <w:rsid w:val="003E549C"/>
    <w:rsid w:val="003E69A4"/>
    <w:rsid w:val="003E7ABB"/>
    <w:rsid w:val="003E7E04"/>
    <w:rsid w:val="003F10A8"/>
    <w:rsid w:val="003F1A49"/>
    <w:rsid w:val="003F2208"/>
    <w:rsid w:val="003F2838"/>
    <w:rsid w:val="003F2BF5"/>
    <w:rsid w:val="003F6E3F"/>
    <w:rsid w:val="00401AA1"/>
    <w:rsid w:val="004055E6"/>
    <w:rsid w:val="004078DB"/>
    <w:rsid w:val="00413F50"/>
    <w:rsid w:val="00415955"/>
    <w:rsid w:val="00421303"/>
    <w:rsid w:val="00422FCC"/>
    <w:rsid w:val="00424E69"/>
    <w:rsid w:val="00427B8F"/>
    <w:rsid w:val="00431D39"/>
    <w:rsid w:val="0043281B"/>
    <w:rsid w:val="00434C39"/>
    <w:rsid w:val="004424EE"/>
    <w:rsid w:val="0044456A"/>
    <w:rsid w:val="00444B85"/>
    <w:rsid w:val="0044541E"/>
    <w:rsid w:val="00445C32"/>
    <w:rsid w:val="004478C2"/>
    <w:rsid w:val="00450F69"/>
    <w:rsid w:val="00451E31"/>
    <w:rsid w:val="00452885"/>
    <w:rsid w:val="00453BDB"/>
    <w:rsid w:val="00455FD2"/>
    <w:rsid w:val="00463591"/>
    <w:rsid w:val="004656D4"/>
    <w:rsid w:val="00465DAC"/>
    <w:rsid w:val="00471B1F"/>
    <w:rsid w:val="00476C79"/>
    <w:rsid w:val="00477E9A"/>
    <w:rsid w:val="00481E23"/>
    <w:rsid w:val="004841F3"/>
    <w:rsid w:val="004848FA"/>
    <w:rsid w:val="00486520"/>
    <w:rsid w:val="00490CBF"/>
    <w:rsid w:val="0049260F"/>
    <w:rsid w:val="0049311D"/>
    <w:rsid w:val="00495486"/>
    <w:rsid w:val="004A122F"/>
    <w:rsid w:val="004A1988"/>
    <w:rsid w:val="004A6F0A"/>
    <w:rsid w:val="004A7D68"/>
    <w:rsid w:val="004A7FB8"/>
    <w:rsid w:val="004C7084"/>
    <w:rsid w:val="004C77DC"/>
    <w:rsid w:val="004C7AD9"/>
    <w:rsid w:val="004D2BA1"/>
    <w:rsid w:val="004D48D7"/>
    <w:rsid w:val="004D4906"/>
    <w:rsid w:val="004D4C29"/>
    <w:rsid w:val="004E0E99"/>
    <w:rsid w:val="004E1F83"/>
    <w:rsid w:val="004E2882"/>
    <w:rsid w:val="004E52D5"/>
    <w:rsid w:val="004E566C"/>
    <w:rsid w:val="004F11B0"/>
    <w:rsid w:val="004F68F5"/>
    <w:rsid w:val="004F7BA0"/>
    <w:rsid w:val="005017CB"/>
    <w:rsid w:val="00502F59"/>
    <w:rsid w:val="00505210"/>
    <w:rsid w:val="0051153C"/>
    <w:rsid w:val="00512E1A"/>
    <w:rsid w:val="005130FB"/>
    <w:rsid w:val="0052062A"/>
    <w:rsid w:val="0052109B"/>
    <w:rsid w:val="005224E9"/>
    <w:rsid w:val="00524F42"/>
    <w:rsid w:val="00530668"/>
    <w:rsid w:val="005312CA"/>
    <w:rsid w:val="00532418"/>
    <w:rsid w:val="0053316C"/>
    <w:rsid w:val="00533789"/>
    <w:rsid w:val="00533A6E"/>
    <w:rsid w:val="0053612C"/>
    <w:rsid w:val="0054242E"/>
    <w:rsid w:val="00542E65"/>
    <w:rsid w:val="00546433"/>
    <w:rsid w:val="00547FD5"/>
    <w:rsid w:val="005503A1"/>
    <w:rsid w:val="00552C7B"/>
    <w:rsid w:val="00553F0B"/>
    <w:rsid w:val="00555340"/>
    <w:rsid w:val="00557BD4"/>
    <w:rsid w:val="00557EEC"/>
    <w:rsid w:val="0056008F"/>
    <w:rsid w:val="00560FE9"/>
    <w:rsid w:val="00562732"/>
    <w:rsid w:val="005637E5"/>
    <w:rsid w:val="00563AB2"/>
    <w:rsid w:val="00563AE9"/>
    <w:rsid w:val="005647B9"/>
    <w:rsid w:val="0056652E"/>
    <w:rsid w:val="00566BF5"/>
    <w:rsid w:val="00567C25"/>
    <w:rsid w:val="00571C58"/>
    <w:rsid w:val="00573A5D"/>
    <w:rsid w:val="00576649"/>
    <w:rsid w:val="00577380"/>
    <w:rsid w:val="00580611"/>
    <w:rsid w:val="00582785"/>
    <w:rsid w:val="00583848"/>
    <w:rsid w:val="005847B0"/>
    <w:rsid w:val="00591964"/>
    <w:rsid w:val="005A1D68"/>
    <w:rsid w:val="005A3431"/>
    <w:rsid w:val="005A45E7"/>
    <w:rsid w:val="005A7145"/>
    <w:rsid w:val="005B22C6"/>
    <w:rsid w:val="005B6531"/>
    <w:rsid w:val="005B6DB3"/>
    <w:rsid w:val="005B7862"/>
    <w:rsid w:val="005C4DBF"/>
    <w:rsid w:val="005C5E91"/>
    <w:rsid w:val="005C7E1E"/>
    <w:rsid w:val="005D20EF"/>
    <w:rsid w:val="005D42B4"/>
    <w:rsid w:val="005D597F"/>
    <w:rsid w:val="005E77CB"/>
    <w:rsid w:val="005F149A"/>
    <w:rsid w:val="005F2304"/>
    <w:rsid w:val="005F297C"/>
    <w:rsid w:val="005F5F08"/>
    <w:rsid w:val="005F60C3"/>
    <w:rsid w:val="005F7CDF"/>
    <w:rsid w:val="006017E4"/>
    <w:rsid w:val="006023B8"/>
    <w:rsid w:val="00603B3C"/>
    <w:rsid w:val="00605C95"/>
    <w:rsid w:val="00605D4A"/>
    <w:rsid w:val="0060798D"/>
    <w:rsid w:val="00613EF3"/>
    <w:rsid w:val="0061454C"/>
    <w:rsid w:val="00616004"/>
    <w:rsid w:val="0061650B"/>
    <w:rsid w:val="00621E60"/>
    <w:rsid w:val="00624CBA"/>
    <w:rsid w:val="006252DB"/>
    <w:rsid w:val="0062592A"/>
    <w:rsid w:val="00625AB0"/>
    <w:rsid w:val="00635903"/>
    <w:rsid w:val="006374F2"/>
    <w:rsid w:val="00637D11"/>
    <w:rsid w:val="00641AB7"/>
    <w:rsid w:val="00642976"/>
    <w:rsid w:val="006442E4"/>
    <w:rsid w:val="00645187"/>
    <w:rsid w:val="00645746"/>
    <w:rsid w:val="006501AC"/>
    <w:rsid w:val="006533C9"/>
    <w:rsid w:val="00653D17"/>
    <w:rsid w:val="00654AC1"/>
    <w:rsid w:val="00663B0B"/>
    <w:rsid w:val="00664687"/>
    <w:rsid w:val="006663F8"/>
    <w:rsid w:val="006664B1"/>
    <w:rsid w:val="0066670B"/>
    <w:rsid w:val="0067030F"/>
    <w:rsid w:val="00670374"/>
    <w:rsid w:val="00671264"/>
    <w:rsid w:val="00671DA1"/>
    <w:rsid w:val="00672E47"/>
    <w:rsid w:val="0067596F"/>
    <w:rsid w:val="006765A8"/>
    <w:rsid w:val="00680DF0"/>
    <w:rsid w:val="00680E87"/>
    <w:rsid w:val="00686215"/>
    <w:rsid w:val="00686DC7"/>
    <w:rsid w:val="0069117C"/>
    <w:rsid w:val="00693E30"/>
    <w:rsid w:val="00693E53"/>
    <w:rsid w:val="00695A0E"/>
    <w:rsid w:val="0069606E"/>
    <w:rsid w:val="006A363B"/>
    <w:rsid w:val="006A5699"/>
    <w:rsid w:val="006A5F05"/>
    <w:rsid w:val="006A7715"/>
    <w:rsid w:val="006A7C83"/>
    <w:rsid w:val="006B1B2D"/>
    <w:rsid w:val="006B2138"/>
    <w:rsid w:val="006B42B3"/>
    <w:rsid w:val="006B4488"/>
    <w:rsid w:val="006B497D"/>
    <w:rsid w:val="006B5285"/>
    <w:rsid w:val="006B6968"/>
    <w:rsid w:val="006B6B69"/>
    <w:rsid w:val="006B6E71"/>
    <w:rsid w:val="006B7BBD"/>
    <w:rsid w:val="006C0317"/>
    <w:rsid w:val="006C042B"/>
    <w:rsid w:val="006C0BAD"/>
    <w:rsid w:val="006C1918"/>
    <w:rsid w:val="006C4477"/>
    <w:rsid w:val="006C6F82"/>
    <w:rsid w:val="006C7351"/>
    <w:rsid w:val="006D4FF6"/>
    <w:rsid w:val="006D54DC"/>
    <w:rsid w:val="006D6609"/>
    <w:rsid w:val="006E63A2"/>
    <w:rsid w:val="006E6AE5"/>
    <w:rsid w:val="006E72D9"/>
    <w:rsid w:val="006F1678"/>
    <w:rsid w:val="006F3424"/>
    <w:rsid w:val="006F605D"/>
    <w:rsid w:val="006F7C27"/>
    <w:rsid w:val="0070169D"/>
    <w:rsid w:val="007027BB"/>
    <w:rsid w:val="007029E5"/>
    <w:rsid w:val="00703C3E"/>
    <w:rsid w:val="007050AD"/>
    <w:rsid w:val="007051CE"/>
    <w:rsid w:val="00715716"/>
    <w:rsid w:val="007157FE"/>
    <w:rsid w:val="00717CAB"/>
    <w:rsid w:val="007248D1"/>
    <w:rsid w:val="00724CCB"/>
    <w:rsid w:val="00726555"/>
    <w:rsid w:val="00727E65"/>
    <w:rsid w:val="00730A3C"/>
    <w:rsid w:val="00731067"/>
    <w:rsid w:val="00732FE1"/>
    <w:rsid w:val="007341F1"/>
    <w:rsid w:val="0073620D"/>
    <w:rsid w:val="00737A58"/>
    <w:rsid w:val="007403BD"/>
    <w:rsid w:val="00745D99"/>
    <w:rsid w:val="007472A9"/>
    <w:rsid w:val="0075241F"/>
    <w:rsid w:val="007529BC"/>
    <w:rsid w:val="00752EE4"/>
    <w:rsid w:val="007537D2"/>
    <w:rsid w:val="00754406"/>
    <w:rsid w:val="007552A0"/>
    <w:rsid w:val="00755C1F"/>
    <w:rsid w:val="00763AA6"/>
    <w:rsid w:val="00770920"/>
    <w:rsid w:val="00771BC7"/>
    <w:rsid w:val="00772654"/>
    <w:rsid w:val="00773D53"/>
    <w:rsid w:val="007740D9"/>
    <w:rsid w:val="00775BA1"/>
    <w:rsid w:val="00776686"/>
    <w:rsid w:val="00776968"/>
    <w:rsid w:val="00786F9D"/>
    <w:rsid w:val="00791841"/>
    <w:rsid w:val="00792CC8"/>
    <w:rsid w:val="00793A9F"/>
    <w:rsid w:val="007948CC"/>
    <w:rsid w:val="007957EB"/>
    <w:rsid w:val="007A0FC8"/>
    <w:rsid w:val="007A1AE6"/>
    <w:rsid w:val="007A1DB1"/>
    <w:rsid w:val="007A20EB"/>
    <w:rsid w:val="007A3506"/>
    <w:rsid w:val="007A741F"/>
    <w:rsid w:val="007B2FA5"/>
    <w:rsid w:val="007C280A"/>
    <w:rsid w:val="007C7083"/>
    <w:rsid w:val="007D0268"/>
    <w:rsid w:val="007D162B"/>
    <w:rsid w:val="007D429F"/>
    <w:rsid w:val="007D44D0"/>
    <w:rsid w:val="007D4C35"/>
    <w:rsid w:val="007D731A"/>
    <w:rsid w:val="007E0B24"/>
    <w:rsid w:val="007E0D01"/>
    <w:rsid w:val="007E0E61"/>
    <w:rsid w:val="007E37D8"/>
    <w:rsid w:val="007E4C53"/>
    <w:rsid w:val="007F0710"/>
    <w:rsid w:val="007F1F8C"/>
    <w:rsid w:val="007F331E"/>
    <w:rsid w:val="007F5DBD"/>
    <w:rsid w:val="007F7283"/>
    <w:rsid w:val="007F7968"/>
    <w:rsid w:val="007F7E58"/>
    <w:rsid w:val="00803388"/>
    <w:rsid w:val="00803433"/>
    <w:rsid w:val="0080413F"/>
    <w:rsid w:val="0080482A"/>
    <w:rsid w:val="0081050A"/>
    <w:rsid w:val="00813A4B"/>
    <w:rsid w:val="00815CA4"/>
    <w:rsid w:val="00820422"/>
    <w:rsid w:val="00823A51"/>
    <w:rsid w:val="008241A5"/>
    <w:rsid w:val="00825E8B"/>
    <w:rsid w:val="008339D4"/>
    <w:rsid w:val="00835747"/>
    <w:rsid w:val="008444B9"/>
    <w:rsid w:val="0084485F"/>
    <w:rsid w:val="00847637"/>
    <w:rsid w:val="008504C2"/>
    <w:rsid w:val="00852E1B"/>
    <w:rsid w:val="0085618E"/>
    <w:rsid w:val="0085621C"/>
    <w:rsid w:val="0086120C"/>
    <w:rsid w:val="008615B6"/>
    <w:rsid w:val="008622D0"/>
    <w:rsid w:val="0087014F"/>
    <w:rsid w:val="00871539"/>
    <w:rsid w:val="0087228F"/>
    <w:rsid w:val="0087417A"/>
    <w:rsid w:val="00880AFA"/>
    <w:rsid w:val="00880B6E"/>
    <w:rsid w:val="0088177F"/>
    <w:rsid w:val="00881A58"/>
    <w:rsid w:val="00881C40"/>
    <w:rsid w:val="00884C13"/>
    <w:rsid w:val="008872FE"/>
    <w:rsid w:val="008924BA"/>
    <w:rsid w:val="0089380F"/>
    <w:rsid w:val="00895410"/>
    <w:rsid w:val="0089602A"/>
    <w:rsid w:val="00896292"/>
    <w:rsid w:val="008A174C"/>
    <w:rsid w:val="008A3D68"/>
    <w:rsid w:val="008B0186"/>
    <w:rsid w:val="008B2C2F"/>
    <w:rsid w:val="008B3050"/>
    <w:rsid w:val="008B4255"/>
    <w:rsid w:val="008B6267"/>
    <w:rsid w:val="008B7339"/>
    <w:rsid w:val="008B7D6C"/>
    <w:rsid w:val="008C0F04"/>
    <w:rsid w:val="008C226E"/>
    <w:rsid w:val="008E175A"/>
    <w:rsid w:val="008E1ADB"/>
    <w:rsid w:val="008E227C"/>
    <w:rsid w:val="008E2C04"/>
    <w:rsid w:val="008E3783"/>
    <w:rsid w:val="008F5CA5"/>
    <w:rsid w:val="008F68CF"/>
    <w:rsid w:val="008F6ABD"/>
    <w:rsid w:val="009011B2"/>
    <w:rsid w:val="0090123C"/>
    <w:rsid w:val="009072CD"/>
    <w:rsid w:val="00910544"/>
    <w:rsid w:val="009109E7"/>
    <w:rsid w:val="009109F6"/>
    <w:rsid w:val="00912295"/>
    <w:rsid w:val="00912667"/>
    <w:rsid w:val="00912D6B"/>
    <w:rsid w:val="00925EE9"/>
    <w:rsid w:val="009316C5"/>
    <w:rsid w:val="009318A1"/>
    <w:rsid w:val="00932ED7"/>
    <w:rsid w:val="00934B2E"/>
    <w:rsid w:val="00941741"/>
    <w:rsid w:val="009426C4"/>
    <w:rsid w:val="00944B45"/>
    <w:rsid w:val="00945E2E"/>
    <w:rsid w:val="00947B82"/>
    <w:rsid w:val="00954E83"/>
    <w:rsid w:val="00956293"/>
    <w:rsid w:val="009575B1"/>
    <w:rsid w:val="00957F0A"/>
    <w:rsid w:val="00962CCC"/>
    <w:rsid w:val="00964E3A"/>
    <w:rsid w:val="00966F2A"/>
    <w:rsid w:val="0096789D"/>
    <w:rsid w:val="009704EF"/>
    <w:rsid w:val="00974FBF"/>
    <w:rsid w:val="00976BE6"/>
    <w:rsid w:val="00983F8B"/>
    <w:rsid w:val="00983FDD"/>
    <w:rsid w:val="00984100"/>
    <w:rsid w:val="00984815"/>
    <w:rsid w:val="00991E09"/>
    <w:rsid w:val="00991F37"/>
    <w:rsid w:val="00992924"/>
    <w:rsid w:val="00992DBF"/>
    <w:rsid w:val="00996250"/>
    <w:rsid w:val="009965B9"/>
    <w:rsid w:val="009A02AA"/>
    <w:rsid w:val="009A1D7A"/>
    <w:rsid w:val="009A2D40"/>
    <w:rsid w:val="009A5DEF"/>
    <w:rsid w:val="009A620D"/>
    <w:rsid w:val="009A70F9"/>
    <w:rsid w:val="009B228C"/>
    <w:rsid w:val="009B2D7E"/>
    <w:rsid w:val="009B4803"/>
    <w:rsid w:val="009B6280"/>
    <w:rsid w:val="009B7474"/>
    <w:rsid w:val="009B7C3D"/>
    <w:rsid w:val="009C0A28"/>
    <w:rsid w:val="009C0F2A"/>
    <w:rsid w:val="009C12FB"/>
    <w:rsid w:val="009C58EF"/>
    <w:rsid w:val="009D06A8"/>
    <w:rsid w:val="009D1A32"/>
    <w:rsid w:val="009D468B"/>
    <w:rsid w:val="009D4842"/>
    <w:rsid w:val="009E02AA"/>
    <w:rsid w:val="009E34B6"/>
    <w:rsid w:val="009E34E4"/>
    <w:rsid w:val="009E4293"/>
    <w:rsid w:val="009F41BA"/>
    <w:rsid w:val="009F60DB"/>
    <w:rsid w:val="009F739F"/>
    <w:rsid w:val="00A03742"/>
    <w:rsid w:val="00A04AFC"/>
    <w:rsid w:val="00A06C9B"/>
    <w:rsid w:val="00A07F1D"/>
    <w:rsid w:val="00A107C9"/>
    <w:rsid w:val="00A10BC2"/>
    <w:rsid w:val="00A13332"/>
    <w:rsid w:val="00A156D0"/>
    <w:rsid w:val="00A16CA9"/>
    <w:rsid w:val="00A20EAD"/>
    <w:rsid w:val="00A235A9"/>
    <w:rsid w:val="00A23B87"/>
    <w:rsid w:val="00A25F98"/>
    <w:rsid w:val="00A2650D"/>
    <w:rsid w:val="00A26F58"/>
    <w:rsid w:val="00A30AAD"/>
    <w:rsid w:val="00A319A3"/>
    <w:rsid w:val="00A32713"/>
    <w:rsid w:val="00A3522F"/>
    <w:rsid w:val="00A40045"/>
    <w:rsid w:val="00A4017A"/>
    <w:rsid w:val="00A44128"/>
    <w:rsid w:val="00A447C5"/>
    <w:rsid w:val="00A50074"/>
    <w:rsid w:val="00A50365"/>
    <w:rsid w:val="00A55ED0"/>
    <w:rsid w:val="00A65BDC"/>
    <w:rsid w:val="00A670FD"/>
    <w:rsid w:val="00A701B5"/>
    <w:rsid w:val="00A70EAD"/>
    <w:rsid w:val="00A71673"/>
    <w:rsid w:val="00A72B4A"/>
    <w:rsid w:val="00A753EC"/>
    <w:rsid w:val="00A759C3"/>
    <w:rsid w:val="00A855F7"/>
    <w:rsid w:val="00A8685A"/>
    <w:rsid w:val="00A86E73"/>
    <w:rsid w:val="00A912DA"/>
    <w:rsid w:val="00A91918"/>
    <w:rsid w:val="00A937D8"/>
    <w:rsid w:val="00A96D2C"/>
    <w:rsid w:val="00AA1F02"/>
    <w:rsid w:val="00AA1F97"/>
    <w:rsid w:val="00AA23F6"/>
    <w:rsid w:val="00AA31AF"/>
    <w:rsid w:val="00AA6632"/>
    <w:rsid w:val="00AA743B"/>
    <w:rsid w:val="00AB0805"/>
    <w:rsid w:val="00AB3568"/>
    <w:rsid w:val="00AB3B88"/>
    <w:rsid w:val="00AB54D6"/>
    <w:rsid w:val="00AC0140"/>
    <w:rsid w:val="00AC3143"/>
    <w:rsid w:val="00AC3DF8"/>
    <w:rsid w:val="00AC4A96"/>
    <w:rsid w:val="00AC5F2A"/>
    <w:rsid w:val="00AD0EC9"/>
    <w:rsid w:val="00AD4385"/>
    <w:rsid w:val="00AD4AF0"/>
    <w:rsid w:val="00AD4C27"/>
    <w:rsid w:val="00AD56A9"/>
    <w:rsid w:val="00AD68DD"/>
    <w:rsid w:val="00AD6CED"/>
    <w:rsid w:val="00AE157F"/>
    <w:rsid w:val="00AE350E"/>
    <w:rsid w:val="00AE6D6F"/>
    <w:rsid w:val="00AF079B"/>
    <w:rsid w:val="00B0028A"/>
    <w:rsid w:val="00B03A02"/>
    <w:rsid w:val="00B0601F"/>
    <w:rsid w:val="00B06D6C"/>
    <w:rsid w:val="00B07FFA"/>
    <w:rsid w:val="00B150D4"/>
    <w:rsid w:val="00B156E3"/>
    <w:rsid w:val="00B21E7A"/>
    <w:rsid w:val="00B2537C"/>
    <w:rsid w:val="00B32197"/>
    <w:rsid w:val="00B325CF"/>
    <w:rsid w:val="00B3598D"/>
    <w:rsid w:val="00B36A0C"/>
    <w:rsid w:val="00B4128E"/>
    <w:rsid w:val="00B42989"/>
    <w:rsid w:val="00B43E94"/>
    <w:rsid w:val="00B468B1"/>
    <w:rsid w:val="00B50327"/>
    <w:rsid w:val="00B51765"/>
    <w:rsid w:val="00B537B6"/>
    <w:rsid w:val="00B53B3B"/>
    <w:rsid w:val="00B6474F"/>
    <w:rsid w:val="00B6523F"/>
    <w:rsid w:val="00B669AC"/>
    <w:rsid w:val="00B7214A"/>
    <w:rsid w:val="00B729F2"/>
    <w:rsid w:val="00B75263"/>
    <w:rsid w:val="00B7663F"/>
    <w:rsid w:val="00B83C81"/>
    <w:rsid w:val="00B91B5E"/>
    <w:rsid w:val="00B91C34"/>
    <w:rsid w:val="00B95D55"/>
    <w:rsid w:val="00B97FD1"/>
    <w:rsid w:val="00BA4341"/>
    <w:rsid w:val="00BA4513"/>
    <w:rsid w:val="00BA726B"/>
    <w:rsid w:val="00BB055F"/>
    <w:rsid w:val="00BB3084"/>
    <w:rsid w:val="00BC3B5E"/>
    <w:rsid w:val="00BD0374"/>
    <w:rsid w:val="00BD0757"/>
    <w:rsid w:val="00BD201B"/>
    <w:rsid w:val="00BD4D07"/>
    <w:rsid w:val="00BD64EC"/>
    <w:rsid w:val="00BE0B64"/>
    <w:rsid w:val="00BE6D4C"/>
    <w:rsid w:val="00BF5275"/>
    <w:rsid w:val="00BF5557"/>
    <w:rsid w:val="00C00454"/>
    <w:rsid w:val="00C00AA0"/>
    <w:rsid w:val="00C05D49"/>
    <w:rsid w:val="00C06441"/>
    <w:rsid w:val="00C06B2D"/>
    <w:rsid w:val="00C074BC"/>
    <w:rsid w:val="00C10B90"/>
    <w:rsid w:val="00C11A75"/>
    <w:rsid w:val="00C13E95"/>
    <w:rsid w:val="00C16240"/>
    <w:rsid w:val="00C16AE6"/>
    <w:rsid w:val="00C200D7"/>
    <w:rsid w:val="00C202EE"/>
    <w:rsid w:val="00C25512"/>
    <w:rsid w:val="00C26945"/>
    <w:rsid w:val="00C27B12"/>
    <w:rsid w:val="00C27EFC"/>
    <w:rsid w:val="00C3102F"/>
    <w:rsid w:val="00C31EEA"/>
    <w:rsid w:val="00C31F8E"/>
    <w:rsid w:val="00C3358A"/>
    <w:rsid w:val="00C338E5"/>
    <w:rsid w:val="00C40724"/>
    <w:rsid w:val="00C4434B"/>
    <w:rsid w:val="00C44C5C"/>
    <w:rsid w:val="00C46ED2"/>
    <w:rsid w:val="00C50163"/>
    <w:rsid w:val="00C539F2"/>
    <w:rsid w:val="00C53B54"/>
    <w:rsid w:val="00C56D22"/>
    <w:rsid w:val="00C60592"/>
    <w:rsid w:val="00C63FC1"/>
    <w:rsid w:val="00C640EB"/>
    <w:rsid w:val="00C6453A"/>
    <w:rsid w:val="00C73ACF"/>
    <w:rsid w:val="00C75342"/>
    <w:rsid w:val="00C75387"/>
    <w:rsid w:val="00C760C4"/>
    <w:rsid w:val="00C766EB"/>
    <w:rsid w:val="00C76B45"/>
    <w:rsid w:val="00C77864"/>
    <w:rsid w:val="00C77BDF"/>
    <w:rsid w:val="00C8067E"/>
    <w:rsid w:val="00C818A1"/>
    <w:rsid w:val="00C84FD5"/>
    <w:rsid w:val="00C85FD9"/>
    <w:rsid w:val="00C862D7"/>
    <w:rsid w:val="00C90119"/>
    <w:rsid w:val="00C91405"/>
    <w:rsid w:val="00C91421"/>
    <w:rsid w:val="00C918D4"/>
    <w:rsid w:val="00C92074"/>
    <w:rsid w:val="00C92EC1"/>
    <w:rsid w:val="00C9423F"/>
    <w:rsid w:val="00C9503C"/>
    <w:rsid w:val="00C97A1A"/>
    <w:rsid w:val="00CA2582"/>
    <w:rsid w:val="00CA433C"/>
    <w:rsid w:val="00CA78AA"/>
    <w:rsid w:val="00CB17D9"/>
    <w:rsid w:val="00CB53A5"/>
    <w:rsid w:val="00CC0403"/>
    <w:rsid w:val="00CC5ACC"/>
    <w:rsid w:val="00CC5ADA"/>
    <w:rsid w:val="00CD15B8"/>
    <w:rsid w:val="00CD559F"/>
    <w:rsid w:val="00CD6D5E"/>
    <w:rsid w:val="00CD6F75"/>
    <w:rsid w:val="00CE2A3B"/>
    <w:rsid w:val="00CE65D1"/>
    <w:rsid w:val="00CF046D"/>
    <w:rsid w:val="00CF0C7E"/>
    <w:rsid w:val="00CF5C32"/>
    <w:rsid w:val="00D00AAA"/>
    <w:rsid w:val="00D02481"/>
    <w:rsid w:val="00D0329F"/>
    <w:rsid w:val="00D03B29"/>
    <w:rsid w:val="00D05015"/>
    <w:rsid w:val="00D1386A"/>
    <w:rsid w:val="00D140D2"/>
    <w:rsid w:val="00D146C5"/>
    <w:rsid w:val="00D14D18"/>
    <w:rsid w:val="00D1640A"/>
    <w:rsid w:val="00D16B14"/>
    <w:rsid w:val="00D22B61"/>
    <w:rsid w:val="00D24591"/>
    <w:rsid w:val="00D279FA"/>
    <w:rsid w:val="00D30938"/>
    <w:rsid w:val="00D338E1"/>
    <w:rsid w:val="00D33A1E"/>
    <w:rsid w:val="00D372E8"/>
    <w:rsid w:val="00D4179F"/>
    <w:rsid w:val="00D423BC"/>
    <w:rsid w:val="00D43DE8"/>
    <w:rsid w:val="00D458D4"/>
    <w:rsid w:val="00D46450"/>
    <w:rsid w:val="00D51244"/>
    <w:rsid w:val="00D526B1"/>
    <w:rsid w:val="00D54D69"/>
    <w:rsid w:val="00D54E09"/>
    <w:rsid w:val="00D62621"/>
    <w:rsid w:val="00D63048"/>
    <w:rsid w:val="00D66EB1"/>
    <w:rsid w:val="00D6744C"/>
    <w:rsid w:val="00D71616"/>
    <w:rsid w:val="00D77EB4"/>
    <w:rsid w:val="00D81590"/>
    <w:rsid w:val="00D8658A"/>
    <w:rsid w:val="00D90C44"/>
    <w:rsid w:val="00D976A4"/>
    <w:rsid w:val="00DA2AE1"/>
    <w:rsid w:val="00DA3FC7"/>
    <w:rsid w:val="00DA560E"/>
    <w:rsid w:val="00DA790E"/>
    <w:rsid w:val="00DB023C"/>
    <w:rsid w:val="00DB3596"/>
    <w:rsid w:val="00DB5B4F"/>
    <w:rsid w:val="00DC2AE0"/>
    <w:rsid w:val="00DC33DA"/>
    <w:rsid w:val="00DD0D81"/>
    <w:rsid w:val="00DD1839"/>
    <w:rsid w:val="00DD1A34"/>
    <w:rsid w:val="00DD5AF3"/>
    <w:rsid w:val="00DD6001"/>
    <w:rsid w:val="00DD6194"/>
    <w:rsid w:val="00DE00A0"/>
    <w:rsid w:val="00DE256D"/>
    <w:rsid w:val="00DE29C7"/>
    <w:rsid w:val="00DE4C1B"/>
    <w:rsid w:val="00DE62BC"/>
    <w:rsid w:val="00DF0995"/>
    <w:rsid w:val="00DF4DAF"/>
    <w:rsid w:val="00DF4DBD"/>
    <w:rsid w:val="00E00BB2"/>
    <w:rsid w:val="00E02739"/>
    <w:rsid w:val="00E111BC"/>
    <w:rsid w:val="00E11734"/>
    <w:rsid w:val="00E147EF"/>
    <w:rsid w:val="00E15CD4"/>
    <w:rsid w:val="00E174B1"/>
    <w:rsid w:val="00E217E4"/>
    <w:rsid w:val="00E24CA0"/>
    <w:rsid w:val="00E26485"/>
    <w:rsid w:val="00E26D6A"/>
    <w:rsid w:val="00E330E4"/>
    <w:rsid w:val="00E33DE6"/>
    <w:rsid w:val="00E35BE3"/>
    <w:rsid w:val="00E36B73"/>
    <w:rsid w:val="00E40700"/>
    <w:rsid w:val="00E42B02"/>
    <w:rsid w:val="00E463CC"/>
    <w:rsid w:val="00E46E23"/>
    <w:rsid w:val="00E50067"/>
    <w:rsid w:val="00E50176"/>
    <w:rsid w:val="00E5051C"/>
    <w:rsid w:val="00E52630"/>
    <w:rsid w:val="00E535D9"/>
    <w:rsid w:val="00E53B91"/>
    <w:rsid w:val="00E53FC5"/>
    <w:rsid w:val="00E5736A"/>
    <w:rsid w:val="00E5765C"/>
    <w:rsid w:val="00E613F0"/>
    <w:rsid w:val="00E63272"/>
    <w:rsid w:val="00E665B6"/>
    <w:rsid w:val="00E66FB1"/>
    <w:rsid w:val="00E67653"/>
    <w:rsid w:val="00E677CA"/>
    <w:rsid w:val="00E7183E"/>
    <w:rsid w:val="00E7466B"/>
    <w:rsid w:val="00E7585F"/>
    <w:rsid w:val="00E81C71"/>
    <w:rsid w:val="00E85770"/>
    <w:rsid w:val="00E87834"/>
    <w:rsid w:val="00E9288C"/>
    <w:rsid w:val="00E9517B"/>
    <w:rsid w:val="00E95A28"/>
    <w:rsid w:val="00E97401"/>
    <w:rsid w:val="00E97982"/>
    <w:rsid w:val="00E97BB2"/>
    <w:rsid w:val="00EA2219"/>
    <w:rsid w:val="00EA7698"/>
    <w:rsid w:val="00EB036C"/>
    <w:rsid w:val="00EB1938"/>
    <w:rsid w:val="00EB7358"/>
    <w:rsid w:val="00EC187D"/>
    <w:rsid w:val="00EC30E1"/>
    <w:rsid w:val="00ED0505"/>
    <w:rsid w:val="00ED2238"/>
    <w:rsid w:val="00ED2637"/>
    <w:rsid w:val="00ED59BF"/>
    <w:rsid w:val="00ED77AD"/>
    <w:rsid w:val="00ED7D8A"/>
    <w:rsid w:val="00EE30E9"/>
    <w:rsid w:val="00EF04C6"/>
    <w:rsid w:val="00EF2101"/>
    <w:rsid w:val="00EF55B3"/>
    <w:rsid w:val="00EF566D"/>
    <w:rsid w:val="00EF7BBE"/>
    <w:rsid w:val="00F0102A"/>
    <w:rsid w:val="00F05004"/>
    <w:rsid w:val="00F07D6B"/>
    <w:rsid w:val="00F109BD"/>
    <w:rsid w:val="00F10B02"/>
    <w:rsid w:val="00F135B9"/>
    <w:rsid w:val="00F14332"/>
    <w:rsid w:val="00F1484A"/>
    <w:rsid w:val="00F22896"/>
    <w:rsid w:val="00F239C7"/>
    <w:rsid w:val="00F25C39"/>
    <w:rsid w:val="00F3242B"/>
    <w:rsid w:val="00F33743"/>
    <w:rsid w:val="00F35F0A"/>
    <w:rsid w:val="00F3698B"/>
    <w:rsid w:val="00F37B1C"/>
    <w:rsid w:val="00F4166C"/>
    <w:rsid w:val="00F42487"/>
    <w:rsid w:val="00F42BDA"/>
    <w:rsid w:val="00F47E75"/>
    <w:rsid w:val="00F5054F"/>
    <w:rsid w:val="00F51B27"/>
    <w:rsid w:val="00F52889"/>
    <w:rsid w:val="00F52A8B"/>
    <w:rsid w:val="00F53A9F"/>
    <w:rsid w:val="00F5526C"/>
    <w:rsid w:val="00F5734F"/>
    <w:rsid w:val="00F57DD1"/>
    <w:rsid w:val="00F57E39"/>
    <w:rsid w:val="00F62CD1"/>
    <w:rsid w:val="00F637B2"/>
    <w:rsid w:val="00F63A3F"/>
    <w:rsid w:val="00F63E95"/>
    <w:rsid w:val="00F65168"/>
    <w:rsid w:val="00F67347"/>
    <w:rsid w:val="00F67388"/>
    <w:rsid w:val="00F708CF"/>
    <w:rsid w:val="00F72F19"/>
    <w:rsid w:val="00F74A04"/>
    <w:rsid w:val="00F75254"/>
    <w:rsid w:val="00F83925"/>
    <w:rsid w:val="00F839F2"/>
    <w:rsid w:val="00F84B2F"/>
    <w:rsid w:val="00F8604F"/>
    <w:rsid w:val="00F864A8"/>
    <w:rsid w:val="00F905DB"/>
    <w:rsid w:val="00F90AA4"/>
    <w:rsid w:val="00FA1C3F"/>
    <w:rsid w:val="00FB0D93"/>
    <w:rsid w:val="00FB28CF"/>
    <w:rsid w:val="00FB2A0F"/>
    <w:rsid w:val="00FB6D0C"/>
    <w:rsid w:val="00FB6EEB"/>
    <w:rsid w:val="00FB731E"/>
    <w:rsid w:val="00FC18F0"/>
    <w:rsid w:val="00FC637A"/>
    <w:rsid w:val="00FC69F9"/>
    <w:rsid w:val="00FD41DE"/>
    <w:rsid w:val="00FD5AA5"/>
    <w:rsid w:val="00FD604F"/>
    <w:rsid w:val="00FE2299"/>
    <w:rsid w:val="00FE4103"/>
    <w:rsid w:val="00FE6BE7"/>
    <w:rsid w:val="00FE743D"/>
    <w:rsid w:val="00FF2449"/>
    <w:rsid w:val="00FF3D97"/>
    <w:rsid w:val="00FF4B9F"/>
    <w:rsid w:val="00FF5584"/>
    <w:rsid w:val="00FF5DBC"/>
    <w:rsid w:val="00FF7087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A967A4-BC96-48F1-948E-1D51FF31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afterAutospacing="1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ParagraphX"/>
    <w:link w:val="Heading1Char"/>
    <w:uiPriority w:val="9"/>
    <w:qFormat/>
    <w:pPr>
      <w:keepNext/>
      <w:pageBreakBefore/>
      <w:tabs>
        <w:tab w:val="right" w:pos="-2900"/>
        <w:tab w:val="left" w:pos="700"/>
      </w:tabs>
      <w:spacing w:before="320" w:after="1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160" w:after="120"/>
      <w:outlineLvl w:val="2"/>
    </w:pPr>
    <w:rPr>
      <w:rFonts w:cs="Arial"/>
      <w:b/>
      <w:kern w:val="22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right" w:pos="-2800"/>
      </w:tabs>
      <w:spacing w:before="240" w:after="60"/>
      <w:outlineLvl w:val="3"/>
    </w:pPr>
    <w:rPr>
      <w:b/>
      <w:kern w:val="22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b/>
      <w:snapToGrid w:val="0"/>
      <w:kern w:val="22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i/>
      <w:kern w:val="22"/>
      <w:sz w:val="18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kern w:val="22"/>
      <w:sz w:val="18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i/>
      <w:kern w:val="22"/>
      <w:sz w:val="18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customStyle="1" w:styleId="ParagraphX">
    <w:name w:val="Paragraph (X)"/>
    <w:basedOn w:val="Normal"/>
    <w:pPr>
      <w:numPr>
        <w:numId w:val="2"/>
      </w:numPr>
      <w:tabs>
        <w:tab w:val="clear" w:pos="1008"/>
      </w:tabs>
      <w:spacing w:before="120" w:after="60"/>
      <w:ind w:left="720" w:right="60" w:firstLine="0"/>
      <w:jc w:val="both"/>
    </w:pPr>
    <w:rPr>
      <w:kern w:val="22"/>
    </w:rPr>
  </w:style>
  <w:style w:type="character" w:customStyle="1" w:styleId="Heading1Char">
    <w:name w:val="Heading 1 Char"/>
    <w:link w:val="Heading1"/>
    <w:uiPriority w:val="9"/>
    <w:rsid w:val="008E3783"/>
    <w:rPr>
      <w:rFonts w:ascii="Garamond" w:hAnsi="Garamond"/>
      <w:b/>
      <w:sz w:val="32"/>
      <w:szCs w:val="22"/>
    </w:rPr>
  </w:style>
  <w:style w:type="character" w:customStyle="1" w:styleId="Heading2Char">
    <w:name w:val="Heading 2 Char"/>
    <w:link w:val="Heading2"/>
    <w:uiPriority w:val="9"/>
    <w:rsid w:val="008E3783"/>
    <w:rPr>
      <w:rFonts w:ascii="Garamond" w:hAnsi="Garamond"/>
      <w:b/>
      <w:kern w:val="28"/>
      <w:sz w:val="28"/>
      <w:szCs w:val="22"/>
    </w:rPr>
  </w:style>
  <w:style w:type="character" w:customStyle="1" w:styleId="Heading3Char">
    <w:name w:val="Heading 3 Char"/>
    <w:link w:val="Heading3"/>
    <w:rsid w:val="008E3783"/>
    <w:rPr>
      <w:rFonts w:ascii="Garamond" w:hAnsi="Garamond" w:cs="Arial"/>
      <w:b/>
      <w:kern w:val="22"/>
      <w:sz w:val="22"/>
      <w:szCs w:val="22"/>
    </w:rPr>
  </w:style>
  <w:style w:type="character" w:customStyle="1" w:styleId="Heading4Char">
    <w:name w:val="Heading 4 Char"/>
    <w:link w:val="Heading4"/>
    <w:rsid w:val="008E3783"/>
    <w:rPr>
      <w:rFonts w:ascii="Garamond" w:hAnsi="Garamond"/>
      <w:b/>
      <w:kern w:val="22"/>
      <w:sz w:val="22"/>
      <w:szCs w:val="22"/>
    </w:rPr>
  </w:style>
  <w:style w:type="character" w:customStyle="1" w:styleId="Heading5Char">
    <w:name w:val="Heading 5 Char"/>
    <w:link w:val="Heading5"/>
    <w:rsid w:val="008E3783"/>
    <w:rPr>
      <w:rFonts w:ascii="Garamond" w:hAnsi="Garamond"/>
      <w:b/>
      <w:snapToGrid w:val="0"/>
      <w:kern w:val="22"/>
      <w:sz w:val="22"/>
      <w:szCs w:val="22"/>
    </w:rPr>
  </w:style>
  <w:style w:type="character" w:customStyle="1" w:styleId="Heading6Char">
    <w:name w:val="Heading 6 Char"/>
    <w:link w:val="Heading6"/>
    <w:rsid w:val="008E3783"/>
    <w:rPr>
      <w:rFonts w:ascii="Garamond" w:hAnsi="Garamond"/>
      <w:i/>
      <w:kern w:val="22"/>
      <w:sz w:val="18"/>
      <w:szCs w:val="22"/>
    </w:rPr>
  </w:style>
  <w:style w:type="character" w:customStyle="1" w:styleId="Heading7Char">
    <w:name w:val="Heading 7 Char"/>
    <w:link w:val="Heading7"/>
    <w:rsid w:val="008E3783"/>
    <w:rPr>
      <w:rFonts w:ascii="Garamond" w:hAnsi="Garamond"/>
      <w:kern w:val="22"/>
      <w:sz w:val="18"/>
      <w:szCs w:val="22"/>
    </w:rPr>
  </w:style>
  <w:style w:type="character" w:customStyle="1" w:styleId="Heading8Char">
    <w:name w:val="Heading 8 Char"/>
    <w:link w:val="Heading8"/>
    <w:rsid w:val="008E3783"/>
    <w:rPr>
      <w:rFonts w:ascii="Garamond" w:hAnsi="Garamond"/>
      <w:i/>
      <w:kern w:val="22"/>
      <w:sz w:val="18"/>
      <w:szCs w:val="22"/>
    </w:rPr>
  </w:style>
  <w:style w:type="character" w:customStyle="1" w:styleId="Heading9Char">
    <w:name w:val="Heading 9 Char"/>
    <w:link w:val="Heading9"/>
    <w:rsid w:val="008E3783"/>
    <w:rPr>
      <w:rFonts w:ascii="Arial" w:hAnsi="Arial"/>
      <w:b/>
      <w:i/>
      <w:kern w:val="22"/>
      <w:sz w:val="18"/>
      <w:szCs w:val="22"/>
    </w:rPr>
  </w:style>
  <w:style w:type="paragraph" w:customStyle="1" w:styleId="ListBulletedX">
    <w:name w:val="List Bulleted (X)"/>
    <w:basedOn w:val="List"/>
    <w:pPr>
      <w:numPr>
        <w:numId w:val="2"/>
      </w:numPr>
      <w:tabs>
        <w:tab w:val="clear" w:pos="1008"/>
        <w:tab w:val="left" w:pos="360"/>
      </w:tabs>
      <w:spacing w:after="60"/>
      <w:ind w:left="360" w:right="1008"/>
    </w:pPr>
    <w:rPr>
      <w:kern w:val="22"/>
    </w:rPr>
  </w:style>
  <w:style w:type="paragraph" w:styleId="List">
    <w:name w:val="List"/>
    <w:aliases w:val="(X1)"/>
    <w:basedOn w:val="Normal"/>
    <w:pPr>
      <w:numPr>
        <w:numId w:val="1"/>
      </w:numPr>
      <w:tabs>
        <w:tab w:val="clear" w:pos="720"/>
      </w:tabs>
      <w:ind w:left="360"/>
    </w:pPr>
  </w:style>
  <w:style w:type="paragraph" w:customStyle="1" w:styleId="ListNumberedX">
    <w:name w:val="List Numbered (X)"/>
    <w:basedOn w:val="Normal"/>
    <w:pPr>
      <w:numPr>
        <w:numId w:val="1"/>
      </w:numPr>
      <w:spacing w:before="60" w:after="60"/>
      <w:ind w:right="1080"/>
    </w:pPr>
    <w:rPr>
      <w:kern w:val="22"/>
    </w:rPr>
  </w:style>
  <w:style w:type="paragraph" w:customStyle="1" w:styleId="TableBulletedList">
    <w:name w:val="Table Bulleted List"/>
    <w:basedOn w:val="TableText"/>
    <w:pPr>
      <w:numPr>
        <w:numId w:val="6"/>
      </w:numPr>
      <w:spacing w:before="60"/>
    </w:pPr>
  </w:style>
  <w:style w:type="paragraph" w:customStyle="1" w:styleId="TableText">
    <w:name w:val="Table Text"/>
    <w:basedOn w:val="Normal"/>
    <w:pPr>
      <w:spacing w:before="120" w:after="60"/>
    </w:pPr>
    <w:rPr>
      <w:kern w:val="18"/>
    </w:rPr>
  </w:style>
  <w:style w:type="paragraph" w:customStyle="1" w:styleId="ListNumbered">
    <w:name w:val="List Numbered"/>
    <w:basedOn w:val="Normal"/>
    <w:pPr>
      <w:numPr>
        <w:numId w:val="7"/>
      </w:numPr>
      <w:spacing w:before="60" w:after="60"/>
      <w:ind w:right="1080"/>
    </w:pPr>
    <w:rPr>
      <w:kern w:val="22"/>
    </w:rPr>
  </w:style>
  <w:style w:type="paragraph" w:styleId="ListBullet4">
    <w:name w:val="List Bullet 4"/>
    <w:basedOn w:val="Normal"/>
    <w:pPr>
      <w:numPr>
        <w:numId w:val="3"/>
      </w:numPr>
      <w:spacing w:after="120"/>
    </w:pPr>
  </w:style>
  <w:style w:type="paragraph" w:styleId="ListBullet5">
    <w:name w:val="List Bullet 5"/>
    <w:basedOn w:val="Normal"/>
    <w:autoRedefine/>
    <w:pPr>
      <w:numPr>
        <w:numId w:val="4"/>
      </w:numPr>
    </w:pPr>
    <w:rPr>
      <w:sz w:val="18"/>
    </w:rPr>
  </w:style>
  <w:style w:type="paragraph" w:customStyle="1" w:styleId="leadbullet">
    <w:name w:val="lead bullet"/>
    <w:basedOn w:val="Normal"/>
    <w:autoRedefine/>
    <w:pPr>
      <w:numPr>
        <w:numId w:val="8"/>
      </w:numPr>
      <w:spacing w:before="40" w:after="120"/>
      <w:ind w:left="720"/>
    </w:pPr>
    <w:rPr>
      <w:rFonts w:ascii="Helvetica 45 Light" w:hAnsi="Helvetica 45 Light"/>
    </w:rPr>
  </w:style>
  <w:style w:type="paragraph" w:styleId="ListBullet3">
    <w:name w:val="List Bullet 3"/>
    <w:basedOn w:val="Normal"/>
    <w:autoRedefine/>
    <w:pPr>
      <w:numPr>
        <w:numId w:val="5"/>
      </w:numPr>
      <w:tabs>
        <w:tab w:val="left" w:pos="1440"/>
        <w:tab w:val="left" w:pos="2880"/>
      </w:tabs>
    </w:pPr>
  </w:style>
  <w:style w:type="paragraph" w:customStyle="1" w:styleId="Heading3NoIndent">
    <w:name w:val="Heading 3 No Indent"/>
    <w:basedOn w:val="Heading3"/>
    <w:pPr>
      <w:tabs>
        <w:tab w:val="left" w:pos="1152"/>
      </w:tabs>
    </w:pPr>
    <w:rPr>
      <w:rFonts w:cs="Times New Roman"/>
    </w:rPr>
  </w:style>
  <w:style w:type="paragraph" w:styleId="ListBullet">
    <w:name w:val="List Bullet"/>
    <w:basedOn w:val="Normal"/>
    <w:pPr>
      <w:numPr>
        <w:numId w:val="9"/>
      </w:numPr>
    </w:pPr>
  </w:style>
  <w:style w:type="paragraph" w:customStyle="1" w:styleId="SpecHeading2">
    <w:name w:val="Spec Heading 2"/>
    <w:basedOn w:val="SpecHeading1"/>
    <w:next w:val="Paragraph"/>
    <w:pPr>
      <w:pageBreakBefore w:val="0"/>
      <w:spacing w:before="240" w:after="120"/>
    </w:pPr>
    <w:rPr>
      <w:kern w:val="24"/>
      <w:sz w:val="24"/>
    </w:rPr>
  </w:style>
  <w:style w:type="paragraph" w:customStyle="1" w:styleId="SpecHeading1">
    <w:name w:val="Spec Heading 1"/>
    <w:basedOn w:val="Heading1"/>
    <w:next w:val="Normal"/>
    <w:pPr>
      <w:outlineLvl w:val="9"/>
    </w:pPr>
    <w:rPr>
      <w:sz w:val="28"/>
    </w:rPr>
  </w:style>
  <w:style w:type="paragraph" w:customStyle="1" w:styleId="Paragraph">
    <w:name w:val="Paragraph"/>
    <w:basedOn w:val="Normal"/>
    <w:pPr>
      <w:spacing w:before="60" w:after="60"/>
      <w:ind w:left="720"/>
      <w:jc w:val="both"/>
    </w:pPr>
    <w:rPr>
      <w:rFonts w:cs="Arial"/>
      <w:kern w:val="22"/>
    </w:rPr>
  </w:style>
  <w:style w:type="paragraph" w:customStyle="1" w:styleId="TOC40">
    <w:name w:val="TOC4"/>
    <w:basedOn w:val="BdyTxtlvl1"/>
  </w:style>
  <w:style w:type="paragraph" w:customStyle="1" w:styleId="BdyTxtlvl1">
    <w:name w:val="Bdy_Txt_lvl_1"/>
    <w:basedOn w:val="Normal"/>
    <w:pPr>
      <w:widowControl w:val="0"/>
      <w:spacing w:after="120"/>
      <w:ind w:left="360"/>
    </w:pPr>
    <w:rPr>
      <w:sz w:val="18"/>
    </w:rPr>
  </w:style>
  <w:style w:type="paragraph" w:styleId="TOC1">
    <w:name w:val="toc 1"/>
    <w:basedOn w:val="Normal"/>
    <w:next w:val="Normal"/>
    <w:uiPriority w:val="39"/>
    <w:semiHidden/>
    <w:qFormat/>
    <w:pPr>
      <w:tabs>
        <w:tab w:val="left" w:pos="400"/>
        <w:tab w:val="right" w:leader="dot" w:pos="9360"/>
      </w:tabs>
      <w:spacing w:before="120" w:after="120"/>
    </w:pPr>
    <w:rPr>
      <w:rFonts w:cs="Arial"/>
      <w:b/>
      <w:noProof/>
      <w:szCs w:val="32"/>
    </w:rPr>
  </w:style>
  <w:style w:type="paragraph" w:styleId="TOC2">
    <w:name w:val="toc 2"/>
    <w:basedOn w:val="Normal"/>
    <w:next w:val="Normal"/>
    <w:uiPriority w:val="39"/>
    <w:semiHidden/>
    <w:qFormat/>
    <w:pPr>
      <w:tabs>
        <w:tab w:val="left" w:leader="dot" w:pos="200"/>
        <w:tab w:val="right" w:leader="dot" w:pos="936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semiHidden/>
    <w:qFormat/>
    <w:pPr>
      <w:tabs>
        <w:tab w:val="left" w:pos="1200"/>
        <w:tab w:val="right" w:leader="dot" w:pos="9360"/>
      </w:tabs>
      <w:ind w:left="400"/>
    </w:pPr>
    <w:rPr>
      <w:i/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4"/>
    </w:rPr>
  </w:style>
  <w:style w:type="paragraph" w:styleId="TOC4">
    <w:name w:val="toc 4"/>
    <w:basedOn w:val="Normal"/>
    <w:next w:val="Normal"/>
    <w:semiHidden/>
    <w:rPr>
      <w:b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istBulleted">
    <w:name w:val="List Bulleted"/>
    <w:basedOn w:val="List"/>
    <w:pPr>
      <w:tabs>
        <w:tab w:val="num" w:pos="720"/>
      </w:tabs>
      <w:spacing w:before="60" w:after="60"/>
      <w:ind w:left="720" w:right="1008" w:hanging="432"/>
    </w:pPr>
    <w:rPr>
      <w:kern w:val="22"/>
    </w:rPr>
  </w:style>
  <w:style w:type="paragraph" w:customStyle="1" w:styleId="ListIndented">
    <w:name w:val="List Indented"/>
    <w:basedOn w:val="Normal"/>
    <w:pPr>
      <w:spacing w:before="60" w:after="60"/>
      <w:ind w:left="1440" w:right="720"/>
    </w:pPr>
    <w:rPr>
      <w:kern w:val="22"/>
    </w:rPr>
  </w:style>
  <w:style w:type="paragraph" w:customStyle="1" w:styleId="TableHeading">
    <w:name w:val="Table Heading"/>
    <w:basedOn w:val="Normal"/>
    <w:pPr>
      <w:spacing w:before="120" w:after="120"/>
    </w:pPr>
    <w:rPr>
      <w:b/>
      <w:kern w:val="20"/>
    </w:rPr>
  </w:style>
  <w:style w:type="paragraph" w:customStyle="1" w:styleId="ParagraphIndentedBold">
    <w:name w:val="Paragraph Indented Bold"/>
    <w:basedOn w:val="Paragraph"/>
    <w:pPr>
      <w:numPr>
        <w:numId w:val="6"/>
      </w:numPr>
      <w:tabs>
        <w:tab w:val="clear" w:pos="360"/>
      </w:tabs>
      <w:spacing w:before="120"/>
      <w:ind w:left="720" w:right="720" w:firstLine="0"/>
      <w:jc w:val="left"/>
    </w:pPr>
    <w:rPr>
      <w:b/>
    </w:rPr>
  </w:style>
  <w:style w:type="paragraph" w:customStyle="1" w:styleId="ParagraphIndentedRegular">
    <w:name w:val="Paragraph Indented Regular"/>
    <w:basedOn w:val="ParagraphIndentedBold"/>
    <w:pPr>
      <w:numPr>
        <w:numId w:val="7"/>
      </w:numPr>
      <w:tabs>
        <w:tab w:val="clear" w:pos="1368"/>
      </w:tabs>
      <w:ind w:left="720" w:firstLine="0"/>
    </w:pPr>
    <w:rPr>
      <w:b w:val="0"/>
    </w:rPr>
  </w:style>
  <w:style w:type="paragraph" w:customStyle="1" w:styleId="BdyTxtlvl3">
    <w:name w:val="Bdy_Txt_lvl_3"/>
    <w:basedOn w:val="BdyTxtlvl2"/>
    <w:pPr>
      <w:ind w:left="720"/>
    </w:pPr>
  </w:style>
  <w:style w:type="paragraph" w:customStyle="1" w:styleId="BdyTxtlvl2">
    <w:name w:val="Bdy_Txt_lvl_2"/>
    <w:basedOn w:val="Normal"/>
    <w:pPr>
      <w:widowControl w:val="0"/>
      <w:numPr>
        <w:numId w:val="3"/>
      </w:numPr>
      <w:tabs>
        <w:tab w:val="clear" w:pos="1440"/>
      </w:tabs>
      <w:spacing w:before="60" w:after="40"/>
      <w:ind w:left="540" w:firstLine="0"/>
    </w:pPr>
    <w:rPr>
      <w:sz w:val="18"/>
    </w:rPr>
  </w:style>
  <w:style w:type="paragraph" w:customStyle="1" w:styleId="font6">
    <w:name w:val="font6"/>
    <w:basedOn w:val="Normal"/>
    <w:pPr>
      <w:numPr>
        <w:numId w:val="4"/>
      </w:numPr>
      <w:tabs>
        <w:tab w:val="clear" w:pos="1800"/>
      </w:tabs>
      <w:spacing w:before="100" w:beforeAutospacing="1"/>
      <w:ind w:left="0" w:firstLine="0"/>
    </w:pPr>
    <w:rPr>
      <w:rFonts w:eastAsia="Arial Unicode MS" w:cs="Arial"/>
      <w:sz w:val="18"/>
    </w:rPr>
  </w:style>
  <w:style w:type="paragraph" w:customStyle="1" w:styleId="Titlepgsubtitle">
    <w:name w:val="Title_pg_subtitle"/>
    <w:basedOn w:val="Normal"/>
    <w:pPr>
      <w:widowControl w:val="0"/>
    </w:pPr>
  </w:style>
  <w:style w:type="paragraph" w:styleId="Footer">
    <w:name w:val="footer"/>
    <w:basedOn w:val="Normal"/>
    <w:link w:val="FooterChar"/>
    <w:uiPriority w:val="99"/>
    <w:pPr>
      <w:pBdr>
        <w:top w:val="single" w:sz="4" w:space="1" w:color="auto"/>
      </w:pBdr>
      <w:tabs>
        <w:tab w:val="center" w:pos="5040"/>
        <w:tab w:val="left" w:pos="8820"/>
      </w:tabs>
      <w:jc w:val="center"/>
    </w:pPr>
    <w:rPr>
      <w:kern w:val="18"/>
      <w:sz w:val="16"/>
    </w:rPr>
  </w:style>
  <w:style w:type="character" w:customStyle="1" w:styleId="FooterChar">
    <w:name w:val="Footer Char"/>
    <w:link w:val="Footer"/>
    <w:uiPriority w:val="99"/>
    <w:rsid w:val="00880AFA"/>
    <w:rPr>
      <w:rFonts w:ascii="Garamond" w:hAnsi="Garamond"/>
      <w:kern w:val="18"/>
      <w:sz w:val="16"/>
      <w:szCs w:val="22"/>
    </w:rPr>
  </w:style>
  <w:style w:type="paragraph" w:customStyle="1" w:styleId="SubHeading">
    <w:name w:val="Sub Heading"/>
    <w:basedOn w:val="Paragraph"/>
    <w:pPr>
      <w:keepNext/>
      <w:spacing w:before="180"/>
    </w:pPr>
    <w:rPr>
      <w:b/>
    </w:rPr>
  </w:style>
  <w:style w:type="paragraph" w:styleId="BodyText">
    <w:name w:val="Body Text"/>
    <w:aliases w:val="RFQ Text"/>
    <w:basedOn w:val="Normal"/>
    <w:link w:val="BodyTextChar"/>
    <w:rPr>
      <w:sz w:val="18"/>
    </w:rPr>
  </w:style>
  <w:style w:type="character" w:customStyle="1" w:styleId="BodyTextChar">
    <w:name w:val="Body Text Char"/>
    <w:aliases w:val="RFQ Text Char"/>
    <w:link w:val="BodyText"/>
    <w:rsid w:val="008E3783"/>
    <w:rPr>
      <w:rFonts w:ascii="Garamond" w:hAnsi="Garamond"/>
      <w:sz w:val="18"/>
      <w:szCs w:val="22"/>
    </w:rPr>
  </w:style>
  <w:style w:type="paragraph" w:customStyle="1" w:styleId="ParagraphSecond">
    <w:name w:val="Paragraph Second+"/>
    <w:basedOn w:val="ParagraphFirst"/>
    <w:pPr>
      <w:spacing w:before="120" w:after="60"/>
    </w:pPr>
  </w:style>
  <w:style w:type="paragraph" w:customStyle="1" w:styleId="ParagraphFirst">
    <w:name w:val="Paragraph First"/>
    <w:basedOn w:val="Normal"/>
    <w:next w:val="ParagraphSecond"/>
    <w:pPr>
      <w:spacing w:before="240" w:after="120"/>
      <w:ind w:left="720" w:right="720"/>
    </w:pPr>
    <w:rPr>
      <w:kern w:val="22"/>
    </w:r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center" w:pos="-2880"/>
        <w:tab w:val="right" w:pos="9360"/>
      </w:tabs>
    </w:pPr>
    <w:rPr>
      <w:b/>
      <w:kern w:val="18"/>
    </w:rPr>
  </w:style>
  <w:style w:type="character" w:customStyle="1" w:styleId="HeaderChar">
    <w:name w:val="Header Char"/>
    <w:link w:val="Header"/>
    <w:uiPriority w:val="99"/>
    <w:rsid w:val="00880AFA"/>
    <w:rPr>
      <w:rFonts w:ascii="Garamond" w:hAnsi="Garamond"/>
      <w:b/>
      <w:kern w:val="18"/>
      <w:sz w:val="22"/>
      <w:szCs w:val="22"/>
    </w:rPr>
  </w:style>
  <w:style w:type="character" w:styleId="PageNumber">
    <w:name w:val="page number"/>
    <w:rPr>
      <w:rFonts w:ascii="Times New Roman" w:hAnsi="Times New Roman"/>
      <w:b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Pr>
      <w:szCs w:val="24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sid w:val="008E3783"/>
    <w:rPr>
      <w:rFonts w:ascii="Garamond" w:hAnsi="Garamond"/>
      <w:sz w:val="22"/>
      <w:szCs w:val="2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18"/>
    </w:rPr>
  </w:style>
  <w:style w:type="paragraph" w:styleId="CommentText">
    <w:name w:val="annotation text"/>
    <w:basedOn w:val="Normal"/>
    <w:link w:val="CommentTextChar"/>
    <w:uiPriority w:val="99"/>
    <w:semiHidden/>
    <w:rPr>
      <w:sz w:val="18"/>
    </w:rPr>
  </w:style>
  <w:style w:type="character" w:customStyle="1" w:styleId="CommentTextChar">
    <w:name w:val="Comment Text Char"/>
    <w:link w:val="CommentText"/>
    <w:uiPriority w:val="99"/>
    <w:semiHidden/>
    <w:rsid w:val="008E3783"/>
    <w:rPr>
      <w:rFonts w:ascii="Garamond" w:hAnsi="Garamond"/>
      <w:sz w:val="18"/>
      <w:szCs w:val="22"/>
    </w:rPr>
  </w:style>
  <w:style w:type="paragraph" w:styleId="EndnoteText">
    <w:name w:val="endnote text"/>
    <w:basedOn w:val="Normal"/>
    <w:link w:val="EndnoteTextChar"/>
    <w:semiHidden/>
    <w:rPr>
      <w:sz w:val="18"/>
    </w:rPr>
  </w:style>
  <w:style w:type="character" w:customStyle="1" w:styleId="EndnoteTextChar">
    <w:name w:val="Endnote Text Char"/>
    <w:link w:val="EndnoteText"/>
    <w:semiHidden/>
    <w:rsid w:val="008E3783"/>
    <w:rPr>
      <w:rFonts w:ascii="Garamond" w:hAnsi="Garamond"/>
      <w:sz w:val="18"/>
      <w:szCs w:val="22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18"/>
      <w:szCs w:val="24"/>
    </w:rPr>
  </w:style>
  <w:style w:type="paragraph" w:styleId="EnvelopeReturn">
    <w:name w:val="envelope return"/>
    <w:basedOn w:val="Normal"/>
    <w:rPr>
      <w:rFonts w:cs="Arial"/>
      <w:sz w:val="18"/>
    </w:rPr>
  </w:style>
  <w:style w:type="paragraph" w:styleId="FootnoteText">
    <w:name w:val="footnote text"/>
    <w:basedOn w:val="Normal"/>
    <w:link w:val="FootnoteTextChar"/>
    <w:uiPriority w:val="99"/>
    <w:semiHidden/>
    <w:rPr>
      <w:sz w:val="18"/>
    </w:rPr>
  </w:style>
  <w:style w:type="character" w:customStyle="1" w:styleId="FootnoteTextChar">
    <w:name w:val="Footnote Text Char"/>
    <w:link w:val="FootnoteText"/>
    <w:uiPriority w:val="99"/>
    <w:semiHidden/>
    <w:rsid w:val="008E3783"/>
    <w:rPr>
      <w:rFonts w:ascii="Garamond" w:hAnsi="Garamond"/>
      <w:sz w:val="18"/>
      <w:szCs w:val="22"/>
    </w:rPr>
  </w:style>
  <w:style w:type="character" w:styleId="HTMLCode">
    <w:name w:val="HTML Code"/>
    <w:rPr>
      <w:rFonts w:ascii="Courier New" w:hAnsi="Courier New"/>
      <w:sz w:val="16"/>
      <w:szCs w:val="20"/>
    </w:rPr>
  </w:style>
  <w:style w:type="character" w:styleId="HTMLKeyboard">
    <w:name w:val="HTML Keyboard"/>
    <w:rPr>
      <w:rFonts w:ascii="Courier New" w:hAnsi="Courier New"/>
      <w:sz w:val="18"/>
      <w:szCs w:val="20"/>
    </w:rPr>
  </w:style>
  <w:style w:type="paragraph" w:styleId="HTMLPreformatted">
    <w:name w:val="HTML Preformatted"/>
    <w:basedOn w:val="Normal"/>
    <w:link w:val="HTMLPreformattedChar"/>
    <w:rPr>
      <w:rFonts w:ascii="Courier New" w:hAnsi="Courier New" w:cs="Courier New"/>
      <w:sz w:val="18"/>
    </w:rPr>
  </w:style>
  <w:style w:type="character" w:customStyle="1" w:styleId="HTMLPreformattedChar">
    <w:name w:val="HTML Preformatted Char"/>
    <w:link w:val="HTMLPreformatted"/>
    <w:rsid w:val="008E3783"/>
    <w:rPr>
      <w:rFonts w:ascii="Courier New" w:hAnsi="Courier New" w:cs="Courier New"/>
      <w:sz w:val="18"/>
      <w:szCs w:val="22"/>
    </w:rPr>
  </w:style>
  <w:style w:type="character" w:styleId="HTMLTypewriter">
    <w:name w:val="HTML Typewriter"/>
    <w:rPr>
      <w:rFonts w:ascii="Courier New" w:hAnsi="Courier New"/>
      <w:sz w:val="18"/>
      <w:szCs w:val="20"/>
    </w:r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6"/>
    </w:rPr>
  </w:style>
  <w:style w:type="character" w:customStyle="1" w:styleId="MacroTextChar">
    <w:name w:val="Macro Text Char"/>
    <w:link w:val="MacroText"/>
    <w:semiHidden/>
    <w:rsid w:val="008E3783"/>
    <w:rPr>
      <w:rFonts w:ascii="Courier New" w:hAnsi="Courier New" w:cs="Courier New"/>
      <w:sz w:val="16"/>
      <w:lang w:val="en-US" w:eastAsia="en-US" w:bidi="ar-SA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character" w:customStyle="1" w:styleId="MessageHeaderChar">
    <w:name w:val="Message Header Char"/>
    <w:link w:val="MessageHeader"/>
    <w:rsid w:val="008E3783"/>
    <w:rPr>
      <w:rFonts w:ascii="Garamond" w:hAnsi="Garamond" w:cs="Arial"/>
      <w:sz w:val="22"/>
      <w:szCs w:val="24"/>
      <w:shd w:val="pct20" w:color="auto" w:fill="auto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8E3783"/>
    <w:rPr>
      <w:rFonts w:ascii="Courier New" w:hAnsi="Courier New" w:cs="Courier New"/>
      <w:sz w:val="22"/>
      <w:szCs w:val="22"/>
    </w:rPr>
  </w:style>
  <w:style w:type="paragraph" w:styleId="Subtitle">
    <w:name w:val="Subtitle"/>
    <w:basedOn w:val="Normal"/>
    <w:link w:val="SubtitleChar"/>
    <w:uiPriority w:val="11"/>
    <w:qFormat/>
    <w:pPr>
      <w:spacing w:after="60"/>
      <w:jc w:val="center"/>
    </w:pPr>
    <w:rPr>
      <w:rFonts w:cs="Arial"/>
      <w:szCs w:val="24"/>
    </w:rPr>
  </w:style>
  <w:style w:type="character" w:customStyle="1" w:styleId="SubtitleChar">
    <w:name w:val="Subtitle Char"/>
    <w:link w:val="Subtitle"/>
    <w:uiPriority w:val="11"/>
    <w:rsid w:val="008E3783"/>
    <w:rPr>
      <w:rFonts w:ascii="Garamond" w:hAnsi="Garamond" w:cs="Arial"/>
      <w:sz w:val="22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40" w:after="60"/>
      <w:jc w:val="center"/>
    </w:pPr>
    <w:rPr>
      <w:rFonts w:cs="Arial"/>
      <w:b/>
      <w:bCs/>
      <w:kern w:val="28"/>
      <w:sz w:val="24"/>
      <w:szCs w:val="32"/>
    </w:rPr>
  </w:style>
  <w:style w:type="character" w:customStyle="1" w:styleId="TitleChar">
    <w:name w:val="Title Char"/>
    <w:link w:val="Title"/>
    <w:uiPriority w:val="10"/>
    <w:rsid w:val="008E3783"/>
    <w:rPr>
      <w:rFonts w:ascii="Garamond" w:hAnsi="Garamond" w:cs="Arial"/>
      <w:b/>
      <w:bCs/>
      <w:kern w:val="28"/>
      <w:sz w:val="24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customStyle="1" w:styleId="Appendix1">
    <w:name w:val="Appendix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kern w:val="28"/>
      <w:sz w:val="28"/>
    </w:rPr>
  </w:style>
  <w:style w:type="paragraph" w:customStyle="1" w:styleId="Appendix2">
    <w:name w:val="Appendix 2"/>
    <w:basedOn w:val="Normal"/>
    <w:next w:val="Normal"/>
    <w:pPr>
      <w:spacing w:before="240"/>
      <w:outlineLvl w:val="1"/>
    </w:pPr>
    <w:rPr>
      <w:b/>
      <w:kern w:val="28"/>
      <w:sz w:val="24"/>
    </w:rPr>
  </w:style>
  <w:style w:type="paragraph" w:customStyle="1" w:styleId="Appendix3">
    <w:name w:val="Appendix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Preface1">
    <w:name w:val="Preface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sz w:val="28"/>
    </w:rPr>
  </w:style>
  <w:style w:type="paragraph" w:customStyle="1" w:styleId="Preface2">
    <w:name w:val="Preface 2"/>
    <w:basedOn w:val="Normal"/>
    <w:next w:val="Normal"/>
    <w:pPr>
      <w:keepNext/>
      <w:spacing w:before="240"/>
      <w:outlineLvl w:val="1"/>
    </w:pPr>
    <w:rPr>
      <w:b/>
      <w:kern w:val="28"/>
      <w:sz w:val="24"/>
    </w:rPr>
  </w:style>
  <w:style w:type="paragraph" w:customStyle="1" w:styleId="Preface3">
    <w:name w:val="Preface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Pa1">
    <w:name w:val="Pa1"/>
    <w:basedOn w:val="Normal"/>
    <w:next w:val="Normal"/>
    <w:uiPriority w:val="99"/>
    <w:rsid w:val="00BB055F"/>
    <w:pPr>
      <w:autoSpaceDE w:val="0"/>
      <w:autoSpaceDN w:val="0"/>
      <w:adjustRightInd w:val="0"/>
      <w:spacing w:after="0" w:afterAutospacing="0" w:line="221" w:lineRule="atLeast"/>
    </w:pPr>
    <w:rPr>
      <w:rFonts w:ascii="Calibri" w:hAnsi="Calibri" w:cs="Arial"/>
      <w:sz w:val="24"/>
      <w:szCs w:val="24"/>
    </w:rPr>
  </w:style>
  <w:style w:type="character" w:customStyle="1" w:styleId="A2">
    <w:name w:val="A2"/>
    <w:uiPriority w:val="99"/>
    <w:rsid w:val="00BB055F"/>
    <w:rPr>
      <w:rFonts w:cs="Calibri"/>
      <w:color w:val="000000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1409FA"/>
    <w:pPr>
      <w:autoSpaceDE w:val="0"/>
      <w:autoSpaceDN w:val="0"/>
      <w:adjustRightInd w:val="0"/>
      <w:spacing w:after="0" w:afterAutospacing="0" w:line="361" w:lineRule="atLeast"/>
    </w:pPr>
    <w:rPr>
      <w:rFonts w:ascii="Nyala" w:hAnsi="Nyala" w:cs="Arial"/>
      <w:sz w:val="24"/>
      <w:szCs w:val="24"/>
    </w:rPr>
  </w:style>
  <w:style w:type="paragraph" w:customStyle="1" w:styleId="Pa3">
    <w:name w:val="Pa3"/>
    <w:basedOn w:val="Normal"/>
    <w:next w:val="Normal"/>
    <w:uiPriority w:val="99"/>
    <w:rsid w:val="001409FA"/>
    <w:pPr>
      <w:autoSpaceDE w:val="0"/>
      <w:autoSpaceDN w:val="0"/>
      <w:adjustRightInd w:val="0"/>
      <w:spacing w:after="0" w:afterAutospacing="0" w:line="221" w:lineRule="atLeast"/>
    </w:pPr>
    <w:rPr>
      <w:rFonts w:ascii="Nyala" w:hAnsi="Nyala" w:cs="Arial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B6474F"/>
    <w:pPr>
      <w:autoSpaceDE w:val="0"/>
      <w:autoSpaceDN w:val="0"/>
      <w:adjustRightInd w:val="0"/>
      <w:spacing w:after="0" w:afterAutospacing="0" w:line="301" w:lineRule="atLeast"/>
    </w:pPr>
    <w:rPr>
      <w:rFonts w:ascii="Nyala" w:hAnsi="Nyala" w:cs="Arial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B6474F"/>
    <w:pPr>
      <w:autoSpaceDE w:val="0"/>
      <w:autoSpaceDN w:val="0"/>
      <w:adjustRightInd w:val="0"/>
      <w:spacing w:after="0" w:afterAutospacing="0" w:line="221" w:lineRule="atLeast"/>
    </w:pPr>
    <w:rPr>
      <w:rFonts w:ascii="Nyala" w:hAnsi="Nyala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880AFA"/>
    <w:pPr>
      <w:spacing w:after="0" w:afterAutospacing="0"/>
    </w:pPr>
    <w:rPr>
      <w:rFonts w:ascii="Tahoma" w:hAnsi="Tahoma" w:cs="Tahoma"/>
      <w:sz w:val="16"/>
      <w:szCs w:val="16"/>
      <w:lang w:val="id-ID" w:eastAsia="id-ID"/>
    </w:rPr>
  </w:style>
  <w:style w:type="character" w:customStyle="1" w:styleId="BalloonTextChar">
    <w:name w:val="Balloon Text Char"/>
    <w:link w:val="BalloonText"/>
    <w:uiPriority w:val="99"/>
    <w:rsid w:val="00880AFA"/>
    <w:rPr>
      <w:rFonts w:ascii="Tahoma" w:eastAsia="Times New Roman" w:hAnsi="Tahoma" w:cs="Tahoma"/>
      <w:sz w:val="16"/>
      <w:szCs w:val="16"/>
      <w:lang w:val="id-ID" w:eastAsia="id-ID"/>
    </w:rPr>
  </w:style>
  <w:style w:type="character" w:customStyle="1" w:styleId="apple-converted-space">
    <w:name w:val="apple-converted-space"/>
    <w:basedOn w:val="DefaultParagraphFont"/>
    <w:rsid w:val="005A1D68"/>
  </w:style>
  <w:style w:type="character" w:styleId="FootnoteReference">
    <w:name w:val="footnote reference"/>
    <w:uiPriority w:val="99"/>
    <w:unhideWhenUsed/>
    <w:rsid w:val="00311D9B"/>
    <w:rPr>
      <w:vertAlign w:val="superscript"/>
    </w:rPr>
  </w:style>
  <w:style w:type="paragraph" w:styleId="DocumentMap">
    <w:name w:val="Document Map"/>
    <w:basedOn w:val="Normal"/>
    <w:link w:val="DocumentMapChar"/>
    <w:rsid w:val="00311D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11D9B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311D9B"/>
    <w:rPr>
      <w:i/>
      <w:iCs/>
    </w:rPr>
  </w:style>
  <w:style w:type="character" w:styleId="Strong">
    <w:name w:val="Strong"/>
    <w:uiPriority w:val="22"/>
    <w:qFormat/>
    <w:rsid w:val="00311D9B"/>
    <w:rPr>
      <w:b/>
      <w:bCs/>
    </w:rPr>
  </w:style>
  <w:style w:type="character" w:customStyle="1" w:styleId="hps">
    <w:name w:val="hps"/>
    <w:basedOn w:val="DefaultParagraphFont"/>
    <w:rsid w:val="00311D9B"/>
  </w:style>
  <w:style w:type="paragraph" w:styleId="IntenseQuote">
    <w:name w:val="Intense Quote"/>
    <w:basedOn w:val="Normal"/>
    <w:next w:val="Normal"/>
    <w:link w:val="IntenseQuoteChar"/>
    <w:uiPriority w:val="30"/>
    <w:qFormat/>
    <w:rsid w:val="00311D9B"/>
    <w:pPr>
      <w:pBdr>
        <w:bottom w:val="single" w:sz="4" w:space="4" w:color="4F81BD"/>
      </w:pBdr>
      <w:spacing w:before="200" w:after="280" w:afterAutospacing="0" w:line="276" w:lineRule="auto"/>
      <w:ind w:left="936" w:right="936"/>
    </w:pPr>
    <w:rPr>
      <w:rFonts w:ascii="Times New Roman" w:eastAsia="Calibri" w:hAnsi="Times New Roman"/>
      <w:b/>
      <w:bCs/>
      <w:i/>
      <w:iCs/>
      <w:color w:val="4F81BD"/>
      <w:sz w:val="24"/>
      <w:lang w:val="id-ID"/>
    </w:rPr>
  </w:style>
  <w:style w:type="character" w:customStyle="1" w:styleId="IntenseQuoteChar">
    <w:name w:val="Intense Quote Char"/>
    <w:link w:val="IntenseQuote"/>
    <w:uiPriority w:val="30"/>
    <w:rsid w:val="00311D9B"/>
    <w:rPr>
      <w:rFonts w:eastAsia="Calibri" w:cs="Times New Roman"/>
      <w:b/>
      <w:bCs/>
      <w:i/>
      <w:iCs/>
      <w:color w:val="4F81BD"/>
      <w:sz w:val="24"/>
      <w:szCs w:val="22"/>
      <w:lang w:val="id-ID"/>
    </w:rPr>
  </w:style>
  <w:style w:type="paragraph" w:styleId="ListParagraph">
    <w:name w:val="List Paragraph"/>
    <w:basedOn w:val="Normal"/>
    <w:uiPriority w:val="34"/>
    <w:qFormat/>
    <w:rsid w:val="001D336B"/>
    <w:pPr>
      <w:spacing w:after="160" w:afterAutospacing="0" w:line="259" w:lineRule="auto"/>
      <w:ind w:left="720"/>
      <w:contextualSpacing/>
    </w:pPr>
    <w:rPr>
      <w:rFonts w:ascii="Calibri" w:eastAsia="Calibri" w:hAnsi="Calibri"/>
    </w:rPr>
  </w:style>
  <w:style w:type="paragraph" w:styleId="NoSpacing">
    <w:name w:val="No Spacing"/>
    <w:link w:val="NoSpacingChar"/>
    <w:uiPriority w:val="1"/>
    <w:qFormat/>
    <w:rsid w:val="001D336B"/>
    <w:rPr>
      <w:rFonts w:ascii="Calibri" w:eastAsia="Calibri" w:hAnsi="Calibri"/>
      <w:sz w:val="22"/>
      <w:szCs w:val="22"/>
    </w:rPr>
  </w:style>
  <w:style w:type="character" w:customStyle="1" w:styleId="pinyin">
    <w:name w:val="pinyin"/>
    <w:rsid w:val="001D336B"/>
  </w:style>
  <w:style w:type="character" w:styleId="CommentReference">
    <w:name w:val="annotation reference"/>
    <w:uiPriority w:val="99"/>
    <w:unhideWhenUsed/>
    <w:rsid w:val="006160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16004"/>
    <w:pPr>
      <w:spacing w:after="200" w:afterAutospacing="0"/>
    </w:pPr>
    <w:rPr>
      <w:rFonts w:ascii="Calibri" w:eastAsia="Calibri" w:hAnsi="Calibri"/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rsid w:val="00616004"/>
    <w:rPr>
      <w:rFonts w:ascii="Calibri" w:eastAsia="Calibri" w:hAnsi="Calibri"/>
      <w:b/>
      <w:bCs/>
      <w:sz w:val="18"/>
      <w:szCs w:val="22"/>
    </w:rPr>
  </w:style>
  <w:style w:type="character" w:customStyle="1" w:styleId="NoSpacingChar">
    <w:name w:val="No Spacing Char"/>
    <w:link w:val="NoSpacing"/>
    <w:uiPriority w:val="1"/>
    <w:locked/>
    <w:rsid w:val="00957F0A"/>
    <w:rPr>
      <w:rFonts w:ascii="Calibri" w:eastAsia="Calibri" w:hAnsi="Calibri"/>
      <w:sz w:val="22"/>
      <w:szCs w:val="22"/>
    </w:rPr>
  </w:style>
  <w:style w:type="character" w:customStyle="1" w:styleId="BalloonTextChar1">
    <w:name w:val="Balloon Text Char1"/>
    <w:uiPriority w:val="99"/>
    <w:semiHidden/>
    <w:locked/>
    <w:rsid w:val="00957F0A"/>
    <w:rPr>
      <w:rFonts w:ascii="Segoe UI" w:hAnsi="Segoe UI" w:cs="Segoe UI"/>
      <w:sz w:val="18"/>
      <w:szCs w:val="18"/>
    </w:rPr>
  </w:style>
  <w:style w:type="character" w:customStyle="1" w:styleId="BalloonTextChar15">
    <w:name w:val="Balloon Text Char15"/>
    <w:uiPriority w:val="99"/>
    <w:semiHidden/>
    <w:rsid w:val="00957F0A"/>
    <w:rPr>
      <w:rFonts w:ascii="Segoe UI" w:hAnsi="Segoe UI" w:cs="Segoe UI"/>
      <w:sz w:val="18"/>
      <w:szCs w:val="18"/>
    </w:rPr>
  </w:style>
  <w:style w:type="character" w:customStyle="1" w:styleId="BalloonTextChar14">
    <w:name w:val="Balloon Text Char14"/>
    <w:uiPriority w:val="99"/>
    <w:semiHidden/>
    <w:rsid w:val="00957F0A"/>
    <w:rPr>
      <w:rFonts w:ascii="Segoe UI" w:hAnsi="Segoe UI" w:cs="Segoe UI"/>
      <w:sz w:val="18"/>
      <w:szCs w:val="18"/>
    </w:rPr>
  </w:style>
  <w:style w:type="character" w:customStyle="1" w:styleId="BalloonTextChar13">
    <w:name w:val="Balloon Text Char13"/>
    <w:uiPriority w:val="99"/>
    <w:semiHidden/>
    <w:rsid w:val="00957F0A"/>
    <w:rPr>
      <w:rFonts w:ascii="Segoe UI" w:hAnsi="Segoe UI" w:cs="Segoe UI"/>
      <w:sz w:val="18"/>
      <w:szCs w:val="18"/>
    </w:rPr>
  </w:style>
  <w:style w:type="character" w:customStyle="1" w:styleId="BalloonTextChar12">
    <w:name w:val="Balloon Text Char12"/>
    <w:uiPriority w:val="99"/>
    <w:semiHidden/>
    <w:rsid w:val="00957F0A"/>
    <w:rPr>
      <w:rFonts w:ascii="Segoe UI" w:hAnsi="Segoe UI" w:cs="Segoe UI"/>
      <w:sz w:val="18"/>
      <w:szCs w:val="18"/>
    </w:rPr>
  </w:style>
  <w:style w:type="character" w:customStyle="1" w:styleId="BalloonTextChar11">
    <w:name w:val="Balloon Text Char11"/>
    <w:uiPriority w:val="99"/>
    <w:rsid w:val="00957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uLuPDF6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9ED2E8-A719-4B56-AA28-7B18DE4B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LuLuPDF69.dot</Template>
  <TotalTime>1</TotalTime>
  <Pages>8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838</CharactersWithSpaces>
  <SharedDoc>false</SharedDoc>
  <HLinks>
    <vt:vector size="6" baseType="variant">
      <vt:variant>
        <vt:i4>4915294</vt:i4>
      </vt:variant>
      <vt:variant>
        <vt:i4>0</vt:i4>
      </vt:variant>
      <vt:variant>
        <vt:i4>0</vt:i4>
      </vt:variant>
      <vt:variant>
        <vt:i4>5</vt:i4>
      </vt:variant>
      <vt:variant>
        <vt:lpwstr>http://www.guepedia.com/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Lightfoot</dc:creator>
  <cp:keywords/>
  <cp:lastModifiedBy>Muhammad Suwanda</cp:lastModifiedBy>
  <cp:revision>2</cp:revision>
  <cp:lastPrinted>2016-08-05T03:37:00Z</cp:lastPrinted>
  <dcterms:created xsi:type="dcterms:W3CDTF">2020-07-15T07:38:00Z</dcterms:created>
  <dcterms:modified xsi:type="dcterms:W3CDTF">2020-07-15T07:38:00Z</dcterms:modified>
</cp:coreProperties>
</file>